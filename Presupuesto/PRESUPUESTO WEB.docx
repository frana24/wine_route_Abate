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25" w:type="dxa"/>
        <w:jc w:val="center"/>
        <w:tblLook w:val="0600" w:firstRow="0" w:lastRow="0" w:firstColumn="0" w:lastColumn="0" w:noHBand="1" w:noVBand="1"/>
        <w:tblDescription w:val="Diseño de tabla para especificar el logotipo, número de factura, fecha, fecha de expiración, nombre de la empresa, dirección, números de teléfono y fax, dirección de correo electrónico, dirección de facturación y detalles de facturación."/>
      </w:tblPr>
      <w:tblGrid>
        <w:gridCol w:w="3539"/>
        <w:gridCol w:w="3539"/>
        <w:gridCol w:w="3539"/>
        <w:gridCol w:w="108"/>
      </w:tblGrid>
      <w:tr w:rsidR="00A340F2" w:rsidRPr="00653405" w:rsidTr="009B123C">
        <w:trPr>
          <w:trHeight w:val="1256"/>
          <w:jc w:val="center"/>
        </w:trPr>
        <w:tc>
          <w:tcPr>
            <w:tcW w:w="3539" w:type="dxa"/>
            <w:hideMark/>
          </w:tcPr>
          <w:p w:rsidR="00A340F2" w:rsidRPr="00FD65A5" w:rsidRDefault="00FD65A5" w:rsidP="00064E3E">
            <w:pPr>
              <w:pStyle w:val="Ttulo"/>
              <w:rPr>
                <w:sz w:val="36"/>
                <w:szCs w:val="36"/>
              </w:rPr>
            </w:pPr>
            <w:r w:rsidRPr="00FD65A5">
              <w:rPr>
                <w:sz w:val="36"/>
                <w:szCs w:val="36"/>
              </w:rPr>
              <w:t>PRESUPUESTO WEB</w:t>
            </w:r>
          </w:p>
          <w:p w:rsidR="00FD65A5" w:rsidRPr="00653405" w:rsidRDefault="00FD65A5" w:rsidP="00064E3E">
            <w:pPr>
              <w:pStyle w:val="Ttulo"/>
            </w:pPr>
          </w:p>
        </w:tc>
        <w:tc>
          <w:tcPr>
            <w:tcW w:w="3539" w:type="dxa"/>
          </w:tcPr>
          <w:p w:rsidR="00A340F2" w:rsidRPr="00653405" w:rsidRDefault="00A340F2" w:rsidP="002F5404">
            <w:pPr>
              <w:jc w:val="center"/>
            </w:pPr>
          </w:p>
        </w:tc>
        <w:tc>
          <w:tcPr>
            <w:tcW w:w="3539" w:type="dxa"/>
            <w:gridSpan w:val="2"/>
            <w:hideMark/>
          </w:tcPr>
          <w:p w:rsidR="00A340F2" w:rsidRPr="00400105" w:rsidRDefault="00A0650F" w:rsidP="002F5404">
            <w:pPr>
              <w:rPr>
                <w:noProof/>
                <w:lang w:val="es-AR" w:eastAsia="es-AR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3B127489" wp14:editId="4E0D8575">
                  <wp:extent cx="1209675" cy="89775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131" t="20117" r="80888" b="56147"/>
                          <a:stretch/>
                        </pic:blipFill>
                        <pic:spPr bwMode="auto">
                          <a:xfrm>
                            <a:off x="0" y="0"/>
                            <a:ext cx="1211468" cy="899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A4B5F" w:rsidRDefault="00BA4B5F" w:rsidP="002F5404"/>
          <w:p w:rsidR="00BA4B5F" w:rsidRPr="00653405" w:rsidRDefault="00BA4B5F" w:rsidP="002F5404"/>
        </w:tc>
      </w:tr>
      <w:tr w:rsidR="00A340F2" w:rsidRPr="00653405" w:rsidTr="009B123C">
        <w:trPr>
          <w:gridAfter w:val="1"/>
          <w:wAfter w:w="108" w:type="dxa"/>
          <w:trHeight w:val="1364"/>
          <w:jc w:val="center"/>
        </w:trPr>
        <w:tc>
          <w:tcPr>
            <w:tcW w:w="3539" w:type="dxa"/>
            <w:hideMark/>
          </w:tcPr>
          <w:p w:rsidR="00A340F2" w:rsidRPr="00653405" w:rsidRDefault="00D46676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Fecha:"/>
                <w:tag w:val="Fecha:"/>
                <w:id w:val="-865594733"/>
                <w:placeholder>
                  <w:docPart w:val="DF513AA698C14B1EB48A3AB76615544F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rStyle w:val="FechaCar"/>
                    <w:lang w:bidi="es-ES"/>
                  </w:rPr>
                  <w:t>FECHA</w:t>
                </w:r>
              </w:sdtContent>
            </w:sdt>
          </w:p>
          <w:p w:rsidR="00A340F2" w:rsidRPr="00653405" w:rsidRDefault="00FD65A5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21/07/2022</w:t>
            </w:r>
          </w:p>
        </w:tc>
        <w:tc>
          <w:tcPr>
            <w:tcW w:w="3539" w:type="dxa"/>
            <w:hideMark/>
          </w:tcPr>
          <w:p w:rsidR="009B123C" w:rsidRPr="00653405" w:rsidRDefault="009B123C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DESARROLLADOR WEB</w:t>
            </w:r>
          </w:p>
          <w:p w:rsidR="00A340F2" w:rsidRPr="00653405" w:rsidRDefault="00400105" w:rsidP="004001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Francisco Abate</w:t>
            </w:r>
            <w:bookmarkStart w:id="0" w:name="_GoBack"/>
            <w:bookmarkEnd w:id="0"/>
          </w:p>
        </w:tc>
        <w:tc>
          <w:tcPr>
            <w:tcW w:w="3539" w:type="dxa"/>
            <w:hideMark/>
          </w:tcPr>
          <w:p w:rsidR="00A340F2" w:rsidRPr="00BA4B5F" w:rsidRDefault="009B123C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Cs w:val="24"/>
              </w:rPr>
              <w:t>DATOS DEL DESARROLLADOR</w:t>
            </w:r>
          </w:p>
          <w:p w:rsidR="00CF2287" w:rsidRPr="00653405" w:rsidRDefault="00BA4B5F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MIRAMAR (7607)</w:t>
            </w:r>
          </w:p>
          <w:p w:rsidR="00A340F2" w:rsidRPr="00653405" w:rsidRDefault="00BA4B5F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+54 2291 416121</w:t>
            </w:r>
          </w:p>
          <w:p w:rsidR="00A340F2" w:rsidRPr="00653405" w:rsidRDefault="00BA4B5F" w:rsidP="002F540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lic.francisco.abate@gmail.com</w:t>
            </w:r>
          </w:p>
        </w:tc>
      </w:tr>
      <w:tr w:rsidR="00A340F2" w:rsidRPr="00653405" w:rsidTr="009B123C">
        <w:trPr>
          <w:trHeight w:val="2215"/>
          <w:jc w:val="center"/>
        </w:trPr>
        <w:tc>
          <w:tcPr>
            <w:tcW w:w="3539" w:type="dxa"/>
            <w:hideMark/>
          </w:tcPr>
          <w:p w:rsidR="00A340F2" w:rsidRDefault="00A340F2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</w:p>
          <w:p w:rsidR="00BA4B5F" w:rsidRDefault="00BA4B5F" w:rsidP="002F5404">
            <w:pPr>
              <w:rPr>
                <w:szCs w:val="24"/>
              </w:rPr>
            </w:pPr>
          </w:p>
          <w:p w:rsidR="00BA4B5F" w:rsidRPr="00653405" w:rsidRDefault="00BA4B5F" w:rsidP="002F5404">
            <w:pPr>
              <w:rPr>
                <w:szCs w:val="24"/>
              </w:rPr>
            </w:pPr>
          </w:p>
        </w:tc>
        <w:tc>
          <w:tcPr>
            <w:tcW w:w="3539" w:type="dxa"/>
          </w:tcPr>
          <w:p w:rsidR="00A340F2" w:rsidRPr="00653405" w:rsidRDefault="00A340F2" w:rsidP="002F5404">
            <w:pPr>
              <w:jc w:val="center"/>
            </w:pPr>
          </w:p>
        </w:tc>
        <w:tc>
          <w:tcPr>
            <w:tcW w:w="3539" w:type="dxa"/>
            <w:gridSpan w:val="2"/>
          </w:tcPr>
          <w:p w:rsidR="00A340F2" w:rsidRPr="00653405" w:rsidRDefault="00A340F2" w:rsidP="002F5404">
            <w:pPr>
              <w:jc w:val="center"/>
            </w:pPr>
          </w:p>
        </w:tc>
      </w:tr>
    </w:tbl>
    <w:p w:rsidR="00A340F2" w:rsidRPr="00653405" w:rsidRDefault="00A340F2" w:rsidP="002F5404">
      <w:pPr>
        <w:rPr>
          <w:noProof/>
        </w:rPr>
      </w:pPr>
    </w:p>
    <w:tbl>
      <w:tblPr>
        <w:tblStyle w:val="Informacindeventas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scriba nombre del vendedor, puesto, condiciones de pago y fecha de vencimiento en esta tabla."/>
      </w:tblPr>
      <w:tblGrid>
        <w:gridCol w:w="2571"/>
        <w:gridCol w:w="2248"/>
        <w:gridCol w:w="2980"/>
        <w:gridCol w:w="2817"/>
      </w:tblGrid>
      <w:tr w:rsidR="00A340F2" w:rsidRPr="00653405" w:rsidTr="00BA4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569" w:type="dxa"/>
            <w:shd w:val="clear" w:color="auto" w:fill="auto"/>
            <w:hideMark/>
          </w:tcPr>
          <w:p w:rsidR="00A340F2" w:rsidRPr="00653405" w:rsidRDefault="00BA4B5F" w:rsidP="002F5404">
            <w:pPr>
              <w:pStyle w:val="Estilo1"/>
              <w:framePr w:hSpace="0" w:wrap="auto" w:vAnchor="margin" w:hAnchor="text" w:xAlign="left" w:yAlign="inline"/>
            </w:pPr>
            <w:r>
              <w:t>NOMBRE</w:t>
            </w:r>
          </w:p>
        </w:tc>
        <w:tc>
          <w:tcPr>
            <w:tcW w:w="2246" w:type="dxa"/>
            <w:shd w:val="clear" w:color="auto" w:fill="auto"/>
            <w:hideMark/>
          </w:tcPr>
          <w:p w:rsidR="00A340F2" w:rsidRPr="00653405" w:rsidRDefault="00BA4B5F" w:rsidP="002F5404">
            <w:pPr>
              <w:pStyle w:val="Estilo1"/>
              <w:framePr w:hSpace="0" w:wrap="auto" w:vAnchor="margin" w:hAnchor="text" w:xAlign="left" w:yAlign="inline"/>
            </w:pPr>
            <w:r>
              <w:t>fECHA DE ENTREGA</w:t>
            </w:r>
          </w:p>
        </w:tc>
        <w:tc>
          <w:tcPr>
            <w:tcW w:w="2977" w:type="dxa"/>
            <w:shd w:val="clear" w:color="auto" w:fill="auto"/>
            <w:hideMark/>
          </w:tcPr>
          <w:p w:rsidR="00A340F2" w:rsidRPr="00653405" w:rsidRDefault="00BA4B5F" w:rsidP="002F5404">
            <w:pPr>
              <w:pStyle w:val="Estilo1"/>
              <w:framePr w:hSpace="0" w:wrap="auto" w:vAnchor="margin" w:hAnchor="text" w:xAlign="left" w:yAlign="inline"/>
            </w:pPr>
            <w:r>
              <w:t>TITULAR DEL PROYECTO</w:t>
            </w:r>
          </w:p>
        </w:tc>
        <w:tc>
          <w:tcPr>
            <w:tcW w:w="2814" w:type="dxa"/>
            <w:shd w:val="clear" w:color="auto" w:fill="auto"/>
            <w:hideMark/>
          </w:tcPr>
          <w:p w:rsidR="00A340F2" w:rsidRPr="00653405" w:rsidRDefault="00BA4B5F" w:rsidP="002F5404">
            <w:pPr>
              <w:pStyle w:val="Estilo1"/>
              <w:framePr w:hSpace="0" w:wrap="auto" w:vAnchor="margin" w:hAnchor="text" w:xAlign="left" w:yAlign="inline"/>
            </w:pPr>
            <w:r>
              <w:t>N° DE PROYECTO</w:t>
            </w:r>
          </w:p>
        </w:tc>
      </w:tr>
      <w:tr w:rsidR="00BA4B5F" w:rsidRPr="00653405" w:rsidTr="00BA4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569" w:type="dxa"/>
            <w:shd w:val="clear" w:color="auto" w:fill="auto"/>
          </w:tcPr>
          <w:p w:rsidR="00BA4B5F" w:rsidRPr="00BA4B5F" w:rsidRDefault="00BA4B5F" w:rsidP="002F5404">
            <w:pPr>
              <w:pStyle w:val="Estilo1"/>
              <w:framePr w:hSpace="0" w:wrap="auto" w:vAnchor="margin" w:hAnchor="text" w:xAlign="left" w:yAlign="inline"/>
              <w:rPr>
                <w:color w:val="auto"/>
              </w:rPr>
            </w:pPr>
            <w:r>
              <w:rPr>
                <w:color w:val="auto"/>
              </w:rPr>
              <w:t>wINE routE</w:t>
            </w:r>
          </w:p>
        </w:tc>
        <w:tc>
          <w:tcPr>
            <w:tcW w:w="2246" w:type="dxa"/>
            <w:shd w:val="clear" w:color="auto" w:fill="auto"/>
          </w:tcPr>
          <w:p w:rsidR="00BA4B5F" w:rsidRPr="00BA4B5F" w:rsidRDefault="00BA4B5F" w:rsidP="002F5404">
            <w:pPr>
              <w:pStyle w:val="Estilo1"/>
              <w:framePr w:hSpace="0" w:wrap="auto" w:vAnchor="margin" w:hAnchor="text" w:xAlign="left" w:yAlign="inline"/>
              <w:rPr>
                <w:color w:val="auto"/>
              </w:rPr>
            </w:pPr>
            <w:r>
              <w:rPr>
                <w:color w:val="auto"/>
              </w:rPr>
              <w:t>08/08/2022</w:t>
            </w:r>
          </w:p>
        </w:tc>
        <w:tc>
          <w:tcPr>
            <w:tcW w:w="2977" w:type="dxa"/>
            <w:shd w:val="clear" w:color="auto" w:fill="auto"/>
          </w:tcPr>
          <w:p w:rsidR="00BA4B5F" w:rsidRDefault="00BA4B5F" w:rsidP="002F5404">
            <w:pPr>
              <w:pStyle w:val="Estilo1"/>
              <w:framePr w:hSpace="0" w:wrap="auto" w:vAnchor="margin" w:hAnchor="text" w:xAlign="left" w:yAlign="inline"/>
            </w:pPr>
            <w:r w:rsidRPr="00BA4B5F">
              <w:rPr>
                <w:color w:val="auto"/>
              </w:rPr>
              <w:t>FRANCISCO ABATE</w:t>
            </w:r>
          </w:p>
        </w:tc>
        <w:tc>
          <w:tcPr>
            <w:tcW w:w="2814" w:type="dxa"/>
            <w:shd w:val="clear" w:color="auto" w:fill="auto"/>
          </w:tcPr>
          <w:p w:rsidR="00BA4B5F" w:rsidRPr="00BA4B5F" w:rsidRDefault="00BA4B5F" w:rsidP="002F5404">
            <w:pPr>
              <w:pStyle w:val="Estilo1"/>
              <w:framePr w:hSpace="0" w:wrap="auto" w:vAnchor="margin" w:hAnchor="text" w:xAlign="left" w:yAlign="inlin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</w:tr>
      <w:tr w:rsidR="00A340F2" w:rsidRPr="00653405" w:rsidTr="00BA4B5F">
        <w:trPr>
          <w:trHeight w:hRule="exact" w:val="403"/>
        </w:trPr>
        <w:tc>
          <w:tcPr>
            <w:tcW w:w="2569" w:type="dxa"/>
          </w:tcPr>
          <w:p w:rsidR="00A340F2" w:rsidRPr="00653405" w:rsidRDefault="00A340F2" w:rsidP="002F5404">
            <w:pPr>
              <w:rPr>
                <w:szCs w:val="24"/>
              </w:rPr>
            </w:pPr>
          </w:p>
        </w:tc>
        <w:tc>
          <w:tcPr>
            <w:tcW w:w="2246" w:type="dxa"/>
          </w:tcPr>
          <w:p w:rsidR="00A340F2" w:rsidRPr="00653405" w:rsidRDefault="00A340F2" w:rsidP="002F5404">
            <w:pPr>
              <w:rPr>
                <w:szCs w:val="24"/>
              </w:rPr>
            </w:pPr>
          </w:p>
        </w:tc>
        <w:tc>
          <w:tcPr>
            <w:tcW w:w="2977" w:type="dxa"/>
            <w:hideMark/>
          </w:tcPr>
          <w:p w:rsidR="00A340F2" w:rsidRDefault="00A340F2" w:rsidP="002F5404">
            <w:pPr>
              <w:rPr>
                <w:szCs w:val="24"/>
              </w:rPr>
            </w:pPr>
          </w:p>
          <w:p w:rsidR="00BA4B5F" w:rsidRDefault="00BA4B5F" w:rsidP="002F5404">
            <w:pPr>
              <w:rPr>
                <w:szCs w:val="24"/>
              </w:rPr>
            </w:pPr>
          </w:p>
          <w:p w:rsidR="00BA4B5F" w:rsidRPr="00653405" w:rsidRDefault="00BA4B5F" w:rsidP="002F5404">
            <w:pPr>
              <w:rPr>
                <w:szCs w:val="24"/>
              </w:rPr>
            </w:pPr>
          </w:p>
        </w:tc>
        <w:tc>
          <w:tcPr>
            <w:tcW w:w="2814" w:type="dxa"/>
          </w:tcPr>
          <w:p w:rsidR="00A340F2" w:rsidRDefault="00A340F2" w:rsidP="002F5404">
            <w:pPr>
              <w:rPr>
                <w:szCs w:val="24"/>
              </w:rPr>
            </w:pPr>
          </w:p>
          <w:p w:rsidR="00BA4B5F" w:rsidRDefault="00BA4B5F" w:rsidP="002F5404">
            <w:pPr>
              <w:rPr>
                <w:szCs w:val="24"/>
              </w:rPr>
            </w:pPr>
          </w:p>
          <w:p w:rsidR="00BA4B5F" w:rsidRDefault="00BA4B5F" w:rsidP="002F5404">
            <w:pPr>
              <w:rPr>
                <w:szCs w:val="24"/>
              </w:rPr>
            </w:pPr>
          </w:p>
          <w:p w:rsidR="00BA4B5F" w:rsidRPr="00653405" w:rsidRDefault="00BA4B5F" w:rsidP="002F5404">
            <w:pPr>
              <w:rPr>
                <w:szCs w:val="24"/>
              </w:rPr>
            </w:pPr>
          </w:p>
        </w:tc>
      </w:tr>
    </w:tbl>
    <w:p w:rsidR="00A340F2" w:rsidRPr="00653405" w:rsidRDefault="00A340F2" w:rsidP="00A340F2">
      <w:pPr>
        <w:rPr>
          <w:noProof/>
        </w:rPr>
      </w:pPr>
    </w:p>
    <w:tbl>
      <w:tblPr>
        <w:tblStyle w:val="Tabladecontenido"/>
        <w:tblW w:w="5006" w:type="pct"/>
        <w:tblLook w:val="04A0" w:firstRow="1" w:lastRow="0" w:firstColumn="1" w:lastColumn="0" w:noHBand="0" w:noVBand="1"/>
        <w:tblDescription w:val="Escriba cantidad, descripción, precio por unidad, descuento y total de la línea en las columnas de la tabla, y subtotal, impuestos y total al final."/>
      </w:tblPr>
      <w:tblGrid>
        <w:gridCol w:w="2433"/>
        <w:gridCol w:w="3650"/>
        <w:gridCol w:w="2325"/>
        <w:gridCol w:w="2215"/>
      </w:tblGrid>
      <w:tr w:rsidR="002F5404" w:rsidRPr="00653405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:rsidR="00A340F2" w:rsidRPr="00653405" w:rsidRDefault="00DE697D" w:rsidP="002F5404">
            <w:pPr>
              <w:pStyle w:val="Estilo1"/>
              <w:framePr w:hSpace="0" w:wrap="auto" w:vAnchor="margin" w:hAnchor="text" w:xAlign="left" w:yAlign="inline"/>
            </w:pPr>
            <w:r>
              <w:t>ITEMS</w:t>
            </w:r>
          </w:p>
        </w:tc>
        <w:sdt>
          <w:sdtPr>
            <w:alias w:val="Descripción:"/>
            <w:tag w:val="Descripción:"/>
            <w:id w:val="329724175"/>
            <w:placeholder>
              <w:docPart w:val="EDB1659479514AE2A35A42CB60FCA65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:rsidR="00A340F2" w:rsidRPr="00653405" w:rsidRDefault="00CF2287" w:rsidP="002F5404">
                <w:pPr>
                  <w:pStyle w:val="Estilo1"/>
                  <w:framePr w:hSpace="0" w:wrap="auto" w:vAnchor="margin" w:hAnchor="text" w:xAlign="left" w:yAlign="inline"/>
                </w:pPr>
                <w:r w:rsidRPr="00653405">
                  <w:rPr>
                    <w:lang w:bidi="es-ES"/>
                  </w:rPr>
                  <w:t>Descripción</w:t>
                </w:r>
              </w:p>
            </w:tc>
          </w:sdtContent>
        </w:sdt>
        <w:tc>
          <w:tcPr>
            <w:tcW w:w="2304" w:type="dxa"/>
            <w:hideMark/>
          </w:tcPr>
          <w:p w:rsidR="00A340F2" w:rsidRPr="00653405" w:rsidRDefault="00DE697D" w:rsidP="002F5404">
            <w:pPr>
              <w:pStyle w:val="Estilo1"/>
              <w:framePr w:hSpace="0" w:wrap="auto" w:vAnchor="margin" w:hAnchor="text" w:xAlign="left" w:yAlign="inline"/>
            </w:pPr>
            <w:r>
              <w:t>CANTIDAD</w:t>
            </w:r>
          </w:p>
        </w:tc>
        <w:sdt>
          <w:sdtPr>
            <w:alias w:val="Total de la línea:"/>
            <w:tag w:val="Total de la línea:"/>
            <w:id w:val="-1547060432"/>
            <w:placeholder>
              <w:docPart w:val="827024E217A64C738C4DC5015C36EB9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:rsidR="00A340F2" w:rsidRPr="00653405" w:rsidRDefault="00CF2287" w:rsidP="002F5404">
                <w:pPr>
                  <w:pStyle w:val="Estilo1"/>
                  <w:framePr w:hSpace="0" w:wrap="auto" w:vAnchor="margin" w:hAnchor="text" w:xAlign="left" w:yAlign="inline"/>
                </w:pPr>
                <w:r w:rsidRPr="00653405">
                  <w:rPr>
                    <w:lang w:bidi="es-ES"/>
                  </w:rPr>
                  <w:t>Total de línea</w:t>
                </w:r>
              </w:p>
            </w:tc>
          </w:sdtContent>
        </w:sdt>
      </w:tr>
    </w:tbl>
    <w:p w:rsidR="000E7C40" w:rsidRPr="00653405" w:rsidRDefault="000E7C40"/>
    <w:p w:rsidR="000E7C40" w:rsidRPr="00653405" w:rsidRDefault="000E7C40"/>
    <w:tbl>
      <w:tblPr>
        <w:tblW w:w="5011" w:type="pct"/>
        <w:tblLook w:val="0600" w:firstRow="0" w:lastRow="0" w:firstColumn="0" w:lastColumn="0" w:noHBand="1" w:noVBand="1"/>
        <w:tblDescription w:val="Escriba cantidad, descripción, precio por unidad, descuento y total de la línea en las columnas de la tabla, y subtotal, impuestos y total al final."/>
      </w:tblPr>
      <w:tblGrid>
        <w:gridCol w:w="2434"/>
        <w:gridCol w:w="3653"/>
        <w:gridCol w:w="2328"/>
        <w:gridCol w:w="2218"/>
      </w:tblGrid>
      <w:tr w:rsidR="00EB63A0" w:rsidRPr="00653405" w:rsidTr="00DE697D">
        <w:trPr>
          <w:trHeight w:hRule="exact" w:val="488"/>
        </w:trPr>
        <w:tc>
          <w:tcPr>
            <w:tcW w:w="2434" w:type="dxa"/>
          </w:tcPr>
          <w:p w:rsidR="00EB63A0" w:rsidRPr="00653405" w:rsidRDefault="00DE697D" w:rsidP="00EB63A0">
            <w:pPr>
              <w:pStyle w:val="Normalderecha"/>
            </w:pPr>
            <w:r>
              <w:t>01</w:t>
            </w:r>
          </w:p>
        </w:tc>
        <w:tc>
          <w:tcPr>
            <w:tcW w:w="3653" w:type="dxa"/>
          </w:tcPr>
          <w:p w:rsidR="00EB63A0" w:rsidRPr="00653405" w:rsidRDefault="00DE697D" w:rsidP="00EB63A0">
            <w:pPr>
              <w:pStyle w:val="Normalderecha"/>
            </w:pPr>
            <w:r>
              <w:t>Diseño del sitio</w:t>
            </w:r>
          </w:p>
        </w:tc>
        <w:tc>
          <w:tcPr>
            <w:tcW w:w="2328" w:type="dxa"/>
          </w:tcPr>
          <w:p w:rsidR="00EB63A0" w:rsidRPr="00653405" w:rsidRDefault="00DE697D" w:rsidP="00EB63A0">
            <w:pPr>
              <w:pStyle w:val="Normalderecha"/>
            </w:pPr>
            <w:r>
              <w:rPr>
                <w:lang w:eastAsia="ja-JP"/>
              </w:rPr>
              <w:t>1</w:t>
            </w:r>
          </w:p>
        </w:tc>
        <w:tc>
          <w:tcPr>
            <w:tcW w:w="2218" w:type="dxa"/>
          </w:tcPr>
          <w:p w:rsidR="00EB63A0" w:rsidRPr="00653405" w:rsidRDefault="00DE697D" w:rsidP="00EB63A0">
            <w:pPr>
              <w:pStyle w:val="Normalderecha"/>
            </w:pPr>
            <w:r>
              <w:rPr>
                <w:lang w:eastAsia="ja-JP"/>
              </w:rPr>
              <w:t>$3100</w:t>
            </w:r>
          </w:p>
        </w:tc>
      </w:tr>
      <w:tr w:rsidR="00EB63A0" w:rsidRPr="00653405" w:rsidTr="00DE697D">
        <w:trPr>
          <w:trHeight w:hRule="exact" w:val="488"/>
        </w:trPr>
        <w:tc>
          <w:tcPr>
            <w:tcW w:w="2434" w:type="dxa"/>
          </w:tcPr>
          <w:p w:rsidR="00EB63A0" w:rsidRPr="00653405" w:rsidRDefault="00DE697D" w:rsidP="00EB63A0">
            <w:pPr>
              <w:pStyle w:val="Normalderecha"/>
            </w:pPr>
            <w:r>
              <w:t>02</w:t>
            </w:r>
          </w:p>
        </w:tc>
        <w:tc>
          <w:tcPr>
            <w:tcW w:w="3653" w:type="dxa"/>
          </w:tcPr>
          <w:p w:rsidR="00EB63A0" w:rsidRPr="00653405" w:rsidRDefault="00DE697D" w:rsidP="00EB63A0">
            <w:pPr>
              <w:pStyle w:val="Normalderecha"/>
            </w:pPr>
            <w:r>
              <w:t>Home Page</w:t>
            </w:r>
          </w:p>
        </w:tc>
        <w:tc>
          <w:tcPr>
            <w:tcW w:w="2328" w:type="dxa"/>
          </w:tcPr>
          <w:p w:rsidR="00EB63A0" w:rsidRPr="00653405" w:rsidRDefault="00DE697D" w:rsidP="00EB63A0">
            <w:pPr>
              <w:pStyle w:val="Normalderecha"/>
            </w:pPr>
            <w:r>
              <w:rPr>
                <w:lang w:eastAsia="ja-JP"/>
              </w:rPr>
              <w:t>1</w:t>
            </w:r>
          </w:p>
        </w:tc>
        <w:tc>
          <w:tcPr>
            <w:tcW w:w="2218" w:type="dxa"/>
          </w:tcPr>
          <w:p w:rsidR="00EB63A0" w:rsidRPr="00653405" w:rsidRDefault="00DE697D" w:rsidP="00EB63A0">
            <w:pPr>
              <w:pStyle w:val="Normalderecha"/>
            </w:pPr>
            <w:r>
              <w:rPr>
                <w:lang w:eastAsia="ja-JP"/>
              </w:rPr>
              <w:t>$1960</w:t>
            </w:r>
          </w:p>
        </w:tc>
      </w:tr>
      <w:tr w:rsidR="00EB63A0" w:rsidRPr="00653405" w:rsidTr="00DE697D">
        <w:trPr>
          <w:trHeight w:hRule="exact" w:val="488"/>
        </w:trPr>
        <w:tc>
          <w:tcPr>
            <w:tcW w:w="2434" w:type="dxa"/>
          </w:tcPr>
          <w:p w:rsidR="00EB63A0" w:rsidRPr="00653405" w:rsidRDefault="00DE697D" w:rsidP="00EB63A0">
            <w:pPr>
              <w:pStyle w:val="Normalderecha"/>
            </w:pPr>
            <w:r>
              <w:t>03</w:t>
            </w:r>
          </w:p>
        </w:tc>
        <w:tc>
          <w:tcPr>
            <w:tcW w:w="3653" w:type="dxa"/>
          </w:tcPr>
          <w:p w:rsidR="00EB63A0" w:rsidRPr="00653405" w:rsidRDefault="00DE697D" w:rsidP="00EB63A0">
            <w:pPr>
              <w:pStyle w:val="Normalderecha"/>
            </w:pPr>
            <w:r>
              <w:t>Desarrollo del sitio</w:t>
            </w:r>
          </w:p>
        </w:tc>
        <w:tc>
          <w:tcPr>
            <w:tcW w:w="2328" w:type="dxa"/>
          </w:tcPr>
          <w:p w:rsidR="00EB63A0" w:rsidRPr="00653405" w:rsidRDefault="00DE697D" w:rsidP="00EB63A0">
            <w:pPr>
              <w:pStyle w:val="Normalderecha"/>
            </w:pPr>
            <w:r>
              <w:rPr>
                <w:lang w:eastAsia="ja-JP"/>
              </w:rPr>
              <w:t>1</w:t>
            </w:r>
          </w:p>
        </w:tc>
        <w:tc>
          <w:tcPr>
            <w:tcW w:w="2218" w:type="dxa"/>
          </w:tcPr>
          <w:p w:rsidR="00EB63A0" w:rsidRPr="00653405" w:rsidRDefault="00DE697D" w:rsidP="00EB63A0">
            <w:pPr>
              <w:pStyle w:val="Normalderecha"/>
            </w:pPr>
            <w:r>
              <w:rPr>
                <w:lang w:eastAsia="ja-JP"/>
              </w:rPr>
              <w:t>$4000</w:t>
            </w:r>
          </w:p>
        </w:tc>
      </w:tr>
      <w:tr w:rsidR="00EB63A0" w:rsidRPr="00653405" w:rsidTr="00DE697D">
        <w:trPr>
          <w:trHeight w:hRule="exact" w:val="488"/>
        </w:trPr>
        <w:tc>
          <w:tcPr>
            <w:tcW w:w="2434" w:type="dxa"/>
          </w:tcPr>
          <w:p w:rsidR="00EB63A0" w:rsidRPr="00653405" w:rsidRDefault="00DE697D" w:rsidP="00EB63A0">
            <w:pPr>
              <w:pStyle w:val="Normalderecha"/>
            </w:pPr>
            <w:r>
              <w:t>04</w:t>
            </w:r>
          </w:p>
        </w:tc>
        <w:tc>
          <w:tcPr>
            <w:tcW w:w="3653" w:type="dxa"/>
          </w:tcPr>
          <w:p w:rsidR="00EB63A0" w:rsidRPr="00653405" w:rsidRDefault="00DE697D" w:rsidP="00EB63A0">
            <w:pPr>
              <w:pStyle w:val="Normalderecha"/>
            </w:pPr>
            <w:r>
              <w:t>Viñedos</w:t>
            </w:r>
          </w:p>
        </w:tc>
        <w:tc>
          <w:tcPr>
            <w:tcW w:w="2328" w:type="dxa"/>
          </w:tcPr>
          <w:p w:rsidR="00EB63A0" w:rsidRPr="00653405" w:rsidRDefault="00DE697D" w:rsidP="00EB63A0">
            <w:pPr>
              <w:pStyle w:val="Normalderecha"/>
            </w:pPr>
            <w:r>
              <w:rPr>
                <w:lang w:eastAsia="ja-JP"/>
              </w:rPr>
              <w:t>1</w:t>
            </w:r>
          </w:p>
        </w:tc>
        <w:tc>
          <w:tcPr>
            <w:tcW w:w="2218" w:type="dxa"/>
          </w:tcPr>
          <w:p w:rsidR="00EB63A0" w:rsidRDefault="00DE697D" w:rsidP="00EB63A0">
            <w:pPr>
              <w:pStyle w:val="Normalderecha"/>
              <w:rPr>
                <w:lang w:eastAsia="ja-JP"/>
              </w:rPr>
            </w:pPr>
            <w:r>
              <w:rPr>
                <w:lang w:eastAsia="ja-JP"/>
              </w:rPr>
              <w:t>$7000</w:t>
            </w:r>
          </w:p>
          <w:p w:rsidR="00DE697D" w:rsidRPr="00653405" w:rsidRDefault="00DE697D" w:rsidP="00EB63A0">
            <w:pPr>
              <w:pStyle w:val="Normalderecha"/>
            </w:pPr>
          </w:p>
        </w:tc>
      </w:tr>
    </w:tbl>
    <w:tbl>
      <w:tblPr>
        <w:tblStyle w:val="Tabladeltotal"/>
        <w:tblpPr w:leftFromText="141" w:rightFromText="141" w:vertAnchor="text" w:horzAnchor="margin" w:tblpY="229"/>
        <w:tblW w:w="4981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scriba cantidad, descripción, precio por unidad, descuento y total de la línea en las columnas de la tabla, y subtotal, impuestos y total al final."/>
      </w:tblPr>
      <w:tblGrid>
        <w:gridCol w:w="8391"/>
        <w:gridCol w:w="2174"/>
      </w:tblGrid>
      <w:tr w:rsidR="00DE697D" w:rsidRPr="00653405" w:rsidTr="00400105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1" w:type="dxa"/>
            <w:shd w:val="clear" w:color="auto" w:fill="auto"/>
            <w:hideMark/>
          </w:tcPr>
          <w:p w:rsidR="00DE697D" w:rsidRPr="00653405" w:rsidRDefault="00D46676" w:rsidP="00DE697D">
            <w:sdt>
              <w:sdtPr>
                <w:alias w:val="Subtotal:"/>
                <w:tag w:val="Subtotal:"/>
                <w:id w:val="-2109183924"/>
                <w:placeholder>
                  <w:docPart w:val="60541671A6624A058A7D5101BB9439AD"/>
                </w:placeholder>
                <w:temporary/>
                <w:showingPlcHdr/>
                <w15:appearance w15:val="hidden"/>
              </w:sdtPr>
              <w:sdtEndPr/>
              <w:sdtContent>
                <w:r w:rsidR="00DE697D" w:rsidRPr="00653405">
                  <w:rPr>
                    <w:lang w:bidi="es-ES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4" w:type="dxa"/>
            <w:shd w:val="clear" w:color="auto" w:fill="auto"/>
          </w:tcPr>
          <w:p w:rsidR="00DE697D" w:rsidRPr="00653405" w:rsidRDefault="00D35C58" w:rsidP="00DE697D">
            <w:pPr>
              <w:jc w:val="right"/>
            </w:pPr>
            <w:r>
              <w:t>$16.060,00</w:t>
            </w:r>
          </w:p>
        </w:tc>
      </w:tr>
      <w:tr w:rsidR="00DE697D" w:rsidRPr="00653405" w:rsidTr="00400105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1" w:type="dxa"/>
            <w:shd w:val="clear" w:color="auto" w:fill="auto"/>
            <w:hideMark/>
          </w:tcPr>
          <w:p w:rsidR="00DE697D" w:rsidRPr="00653405" w:rsidRDefault="00DE697D" w:rsidP="00DE697D">
            <w:r>
              <w:t>IVA (21%)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4" w:type="dxa"/>
            <w:shd w:val="clear" w:color="auto" w:fill="auto"/>
          </w:tcPr>
          <w:p w:rsidR="00DE697D" w:rsidRPr="00653405" w:rsidRDefault="00D35C58" w:rsidP="00DE697D">
            <w:pPr>
              <w:jc w:val="right"/>
            </w:pPr>
            <w:r>
              <w:t>$3.372,60</w:t>
            </w:r>
          </w:p>
        </w:tc>
      </w:tr>
      <w:tr w:rsidR="00DE697D" w:rsidRPr="00653405" w:rsidTr="00400105">
        <w:trPr>
          <w:trHeight w:hRule="exact" w:val="288"/>
        </w:trPr>
        <w:sdt>
          <w:sdtPr>
            <w:alias w:val="Total:"/>
            <w:tag w:val="Total:"/>
            <w:id w:val="-1550988335"/>
            <w:placeholder>
              <w:docPart w:val="344C626D45D8437FA81611FA3E71A48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1" w:type="dxa"/>
                <w:shd w:val="clear" w:color="auto" w:fill="auto"/>
                <w:hideMark/>
              </w:tcPr>
              <w:p w:rsidR="00DE697D" w:rsidRPr="00653405" w:rsidRDefault="00DE697D" w:rsidP="00DE697D">
                <w:r w:rsidRPr="00653405"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4" w:type="dxa"/>
            <w:shd w:val="clear" w:color="auto" w:fill="auto"/>
          </w:tcPr>
          <w:p w:rsidR="00DE697D" w:rsidRPr="00653405" w:rsidRDefault="00D35C58" w:rsidP="00DE697D">
            <w:pPr>
              <w:jc w:val="right"/>
            </w:pPr>
            <w:r>
              <w:t>$19.432,60</w:t>
            </w:r>
          </w:p>
        </w:tc>
      </w:tr>
    </w:tbl>
    <w:p w:rsidR="00DE697D" w:rsidRDefault="00DE697D" w:rsidP="00A36725"/>
    <w:p w:rsidR="00DE697D" w:rsidRPr="00D35C58" w:rsidRDefault="00D35C58" w:rsidP="00D35C58">
      <w:pPr>
        <w:tabs>
          <w:tab w:val="left" w:pos="5816"/>
        </w:tabs>
        <w:jc w:val="right"/>
        <w:rPr>
          <w:b/>
        </w:rPr>
      </w:pPr>
      <w:r>
        <w:t xml:space="preserve">                                  </w:t>
      </w:r>
      <w:r w:rsidRPr="00D35C58">
        <w:rPr>
          <w:b/>
          <w:color w:val="auto"/>
        </w:rPr>
        <w:t>TIEMPO ESTIMADO 30/45 DIAS</w:t>
      </w:r>
      <w:r w:rsidR="00DE697D" w:rsidRPr="00D35C58">
        <w:rPr>
          <w:b/>
        </w:rPr>
        <w:tab/>
      </w:r>
    </w:p>
    <w:p w:rsidR="00400105" w:rsidRPr="009B123C" w:rsidRDefault="00400105" w:rsidP="00400105">
      <w:pPr>
        <w:tabs>
          <w:tab w:val="left" w:pos="5816"/>
        </w:tabs>
        <w:rPr>
          <w:b/>
          <w:sz w:val="28"/>
          <w:szCs w:val="28"/>
          <w:u w:val="single"/>
        </w:rPr>
      </w:pPr>
      <w:r w:rsidRPr="009B123C">
        <w:rPr>
          <w:b/>
          <w:sz w:val="28"/>
          <w:szCs w:val="28"/>
          <w:u w:val="single"/>
        </w:rPr>
        <w:t>Costos Extras Ajenos al Desarrollo</w:t>
      </w:r>
    </w:p>
    <w:tbl>
      <w:tblPr>
        <w:tblStyle w:val="Tabladeltotal"/>
        <w:tblpPr w:leftFromText="141" w:rightFromText="141" w:vertAnchor="text" w:horzAnchor="margin" w:tblpY="349"/>
        <w:tblW w:w="4981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scriba cantidad, descripción, precio por unidad, descuento y total de la línea en las columnas de la tabla, y subtotal, impuestos y total al final."/>
      </w:tblPr>
      <w:tblGrid>
        <w:gridCol w:w="8395"/>
        <w:gridCol w:w="2175"/>
      </w:tblGrid>
      <w:tr w:rsidR="00400105" w:rsidRPr="00653405" w:rsidTr="00400105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  <w:shd w:val="clear" w:color="auto" w:fill="auto"/>
            <w:hideMark/>
          </w:tcPr>
          <w:p w:rsidR="00400105" w:rsidRPr="00653405" w:rsidRDefault="00400105" w:rsidP="00400105">
            <w:r>
              <w:t>HOSTING (Pago Anual)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:rsidR="00400105" w:rsidRPr="00653405" w:rsidRDefault="00400105" w:rsidP="00400105">
            <w:pPr>
              <w:jc w:val="right"/>
            </w:pPr>
            <w:r>
              <w:t>$3.840,00</w:t>
            </w:r>
          </w:p>
        </w:tc>
      </w:tr>
      <w:tr w:rsidR="00400105" w:rsidRPr="00653405" w:rsidTr="00400105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  <w:shd w:val="clear" w:color="auto" w:fill="auto"/>
            <w:hideMark/>
          </w:tcPr>
          <w:p w:rsidR="00400105" w:rsidRPr="00653405" w:rsidRDefault="00400105" w:rsidP="00400105">
            <w:r>
              <w:t>Dominio .com.ar (Pago Anual)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:rsidR="00400105" w:rsidRPr="00653405" w:rsidRDefault="00400105" w:rsidP="00400105">
            <w:pPr>
              <w:jc w:val="right"/>
            </w:pPr>
            <w:r>
              <w:t>$270</w:t>
            </w:r>
          </w:p>
        </w:tc>
      </w:tr>
      <w:tr w:rsidR="00400105" w:rsidRPr="00653405" w:rsidTr="00400105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  <w:shd w:val="clear" w:color="auto" w:fill="auto"/>
            <w:hideMark/>
          </w:tcPr>
          <w:p w:rsidR="00400105" w:rsidRPr="00653405" w:rsidRDefault="00400105" w:rsidP="00400105">
            <w:r>
              <w:t>Dominio .tur.ar (Pago Anual)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:rsidR="00400105" w:rsidRPr="00653405" w:rsidRDefault="00400105" w:rsidP="00400105">
            <w:pPr>
              <w:jc w:val="right"/>
            </w:pPr>
            <w:r>
              <w:t>$270</w:t>
            </w:r>
          </w:p>
        </w:tc>
      </w:tr>
    </w:tbl>
    <w:p w:rsidR="00D35C58" w:rsidRDefault="00D35C58" w:rsidP="00DE697D">
      <w:pPr>
        <w:tabs>
          <w:tab w:val="left" w:pos="5816"/>
        </w:tabs>
        <w:rPr>
          <w:sz w:val="28"/>
          <w:szCs w:val="28"/>
          <w:u w:val="single"/>
        </w:rPr>
      </w:pPr>
    </w:p>
    <w:p w:rsidR="00D35C58" w:rsidRDefault="00D35C58" w:rsidP="00DE697D">
      <w:pPr>
        <w:tabs>
          <w:tab w:val="left" w:pos="5816"/>
        </w:tabs>
        <w:rPr>
          <w:sz w:val="28"/>
          <w:szCs w:val="28"/>
          <w:u w:val="single"/>
        </w:rPr>
      </w:pPr>
    </w:p>
    <w:p w:rsidR="00AD50F2" w:rsidRDefault="00AD50F2" w:rsidP="00DE697D">
      <w:pPr>
        <w:tabs>
          <w:tab w:val="left" w:pos="5816"/>
        </w:tabs>
        <w:rPr>
          <w:sz w:val="28"/>
          <w:szCs w:val="28"/>
          <w:u w:val="single"/>
        </w:rPr>
      </w:pPr>
    </w:p>
    <w:p w:rsidR="00177FB4" w:rsidRPr="00177FB4" w:rsidRDefault="00177FB4" w:rsidP="00177FB4">
      <w:pPr>
        <w:pStyle w:val="Default"/>
        <w:spacing w:line="141" w:lineRule="atLeast"/>
        <w:ind w:left="1440"/>
        <w:rPr>
          <w:rFonts w:ascii="Arial" w:hAnsi="Arial" w:cs="Arial"/>
          <w:b/>
          <w:color w:val="auto"/>
          <w:sz w:val="40"/>
          <w:szCs w:val="40"/>
          <w:u w:val="single"/>
        </w:rPr>
      </w:pPr>
      <w:r w:rsidRPr="00AD50F2">
        <w:rPr>
          <w:rFonts w:ascii="Arial" w:hAnsi="Arial" w:cs="Arial"/>
          <w:b/>
          <w:color w:val="auto"/>
          <w:sz w:val="40"/>
          <w:szCs w:val="40"/>
          <w:u w:val="single"/>
        </w:rPr>
        <w:t>Términos y Condiciones</w:t>
      </w:r>
    </w:p>
    <w:p w:rsidR="00177FB4" w:rsidRPr="00177FB4" w:rsidRDefault="00177FB4" w:rsidP="00177FB4">
      <w:pPr>
        <w:pStyle w:val="Pa0"/>
        <w:ind w:left="1440"/>
        <w:rPr>
          <w:rFonts w:ascii="Arial" w:hAnsi="Arial" w:cs="Arial"/>
          <w:sz w:val="28"/>
          <w:szCs w:val="28"/>
        </w:rPr>
      </w:pPr>
      <w:r w:rsidRPr="00177FB4">
        <w:rPr>
          <w:rFonts w:ascii="Arial" w:hAnsi="Arial" w:cs="Arial"/>
          <w:sz w:val="28"/>
          <w:szCs w:val="28"/>
        </w:rPr>
        <w:t>* Los presupuestos caducan después de 30 días desde que son enviados al cliente.</w:t>
      </w:r>
    </w:p>
    <w:p w:rsidR="00177FB4" w:rsidRPr="00177FB4" w:rsidRDefault="00177FB4" w:rsidP="00177FB4">
      <w:pPr>
        <w:pStyle w:val="Pa0"/>
        <w:ind w:left="1440"/>
        <w:rPr>
          <w:rFonts w:ascii="Arial" w:hAnsi="Arial" w:cs="Arial"/>
          <w:sz w:val="28"/>
          <w:szCs w:val="28"/>
        </w:rPr>
      </w:pPr>
      <w:r w:rsidRPr="00177FB4">
        <w:rPr>
          <w:rFonts w:ascii="Arial" w:hAnsi="Arial" w:cs="Arial"/>
          <w:sz w:val="28"/>
          <w:szCs w:val="28"/>
        </w:rPr>
        <w:t>* El pago se realizará 50% al iniciar el proyecto y 50% al finalizar.</w:t>
      </w:r>
    </w:p>
    <w:p w:rsidR="00177FB4" w:rsidRPr="00177FB4" w:rsidRDefault="00177FB4" w:rsidP="00177FB4">
      <w:pPr>
        <w:ind w:left="1440"/>
        <w:rPr>
          <w:rFonts w:ascii="Arial" w:hAnsi="Arial" w:cs="Arial"/>
          <w:sz w:val="28"/>
          <w:szCs w:val="28"/>
        </w:rPr>
      </w:pPr>
      <w:r w:rsidRPr="00177FB4">
        <w:rPr>
          <w:rFonts w:ascii="Arial" w:hAnsi="Arial" w:cs="Arial"/>
          <w:sz w:val="28"/>
          <w:szCs w:val="28"/>
        </w:rPr>
        <w:t>* Una vez aprobado el presupuesto se redactará un breve contrato que tendrá que ser firmado por cliente y proveedor con los servicios y clausulas detallados.</w:t>
      </w:r>
    </w:p>
    <w:p w:rsidR="00177FB4" w:rsidRDefault="00177FB4" w:rsidP="00177FB4">
      <w:pPr>
        <w:ind w:left="1440"/>
        <w:rPr>
          <w:rFonts w:ascii="Arial" w:hAnsi="Arial" w:cs="Arial"/>
          <w:sz w:val="28"/>
          <w:szCs w:val="28"/>
        </w:rPr>
      </w:pPr>
      <w:r w:rsidRPr="00177FB4">
        <w:rPr>
          <w:rFonts w:ascii="Arial" w:hAnsi="Arial" w:cs="Arial"/>
          <w:sz w:val="28"/>
          <w:szCs w:val="28"/>
        </w:rPr>
        <w:t>* Al confirmar el presupuesto está aceptando nuestros términos y condiciones.</w:t>
      </w:r>
    </w:p>
    <w:p w:rsidR="00177FB4" w:rsidRPr="00AD50F2" w:rsidRDefault="00177FB4" w:rsidP="00177FB4">
      <w:pPr>
        <w:pStyle w:val="Default"/>
        <w:spacing w:line="141" w:lineRule="atLeast"/>
        <w:ind w:left="1440"/>
        <w:rPr>
          <w:rFonts w:ascii="Arial" w:hAnsi="Arial" w:cs="Arial"/>
          <w:b/>
          <w:color w:val="auto"/>
          <w:sz w:val="40"/>
          <w:szCs w:val="40"/>
          <w:u w:val="single"/>
        </w:rPr>
      </w:pPr>
      <w:r w:rsidRPr="00AD50F2">
        <w:rPr>
          <w:rFonts w:ascii="Arial" w:hAnsi="Arial" w:cs="Arial"/>
          <w:b/>
          <w:color w:val="auto"/>
          <w:sz w:val="40"/>
          <w:szCs w:val="40"/>
          <w:u w:val="single"/>
        </w:rPr>
        <w:t>Detalles del contenido</w:t>
      </w:r>
    </w:p>
    <w:p w:rsidR="00177FB4" w:rsidRPr="00AD50F2" w:rsidRDefault="00177FB4" w:rsidP="00177FB4">
      <w:pPr>
        <w:pStyle w:val="Default"/>
        <w:spacing w:line="141" w:lineRule="atLeast"/>
        <w:ind w:left="1440"/>
        <w:rPr>
          <w:rFonts w:ascii="Arial" w:hAnsi="Arial" w:cs="Arial"/>
          <w:b/>
          <w:color w:val="auto"/>
          <w:sz w:val="36"/>
          <w:szCs w:val="36"/>
          <w:u w:val="single"/>
        </w:rPr>
      </w:pPr>
    </w:p>
    <w:p w:rsidR="00177FB4" w:rsidRPr="00177FB4" w:rsidRDefault="00177FB4" w:rsidP="00177FB4">
      <w:pPr>
        <w:pStyle w:val="Pa3"/>
        <w:ind w:left="1440"/>
        <w:rPr>
          <w:rFonts w:ascii="Arial" w:hAnsi="Arial" w:cs="Arial"/>
          <w:bCs/>
          <w:color w:val="000000"/>
          <w:sz w:val="36"/>
          <w:szCs w:val="36"/>
        </w:rPr>
      </w:pPr>
      <w:r w:rsidRPr="00AD50F2">
        <w:rPr>
          <w:rStyle w:val="A5"/>
          <w:rFonts w:ascii="Arial" w:hAnsi="Arial" w:cs="Arial"/>
          <w:b w:val="0"/>
          <w:sz w:val="36"/>
          <w:szCs w:val="36"/>
        </w:rPr>
        <w:t>[</w:t>
      </w:r>
      <w:r>
        <w:rPr>
          <w:rStyle w:val="A5"/>
          <w:rFonts w:ascii="Arial" w:hAnsi="Arial" w:cs="Arial"/>
          <w:b w:val="0"/>
          <w:sz w:val="36"/>
          <w:szCs w:val="36"/>
        </w:rPr>
        <w:t>1</w:t>
      </w:r>
      <w:r w:rsidRPr="00AD50F2">
        <w:rPr>
          <w:rStyle w:val="A5"/>
          <w:rFonts w:ascii="Arial" w:hAnsi="Arial" w:cs="Arial"/>
          <w:b w:val="0"/>
          <w:sz w:val="36"/>
          <w:szCs w:val="36"/>
        </w:rPr>
        <w:t xml:space="preserve">] Diseño del </w:t>
      </w:r>
      <w:proofErr w:type="spellStart"/>
      <w:r w:rsidRPr="00AD50F2">
        <w:rPr>
          <w:rStyle w:val="A5"/>
          <w:rFonts w:ascii="Arial" w:hAnsi="Arial" w:cs="Arial"/>
          <w:b w:val="0"/>
          <w:sz w:val="36"/>
          <w:szCs w:val="36"/>
        </w:rPr>
        <w:t>Site</w:t>
      </w:r>
      <w:proofErr w:type="spellEnd"/>
      <w:r w:rsidRPr="00AD50F2">
        <w:rPr>
          <w:rStyle w:val="A5"/>
          <w:rFonts w:ascii="Arial" w:hAnsi="Arial" w:cs="Arial"/>
          <w:b w:val="0"/>
          <w:sz w:val="36"/>
          <w:szCs w:val="36"/>
        </w:rPr>
        <w:t xml:space="preserve"> </w:t>
      </w:r>
    </w:p>
    <w:p w:rsidR="00177FB4" w:rsidRPr="00177FB4" w:rsidRDefault="00177FB4" w:rsidP="00177FB4">
      <w:pPr>
        <w:pStyle w:val="Pa3"/>
        <w:ind w:left="1440"/>
        <w:rPr>
          <w:rFonts w:ascii="Arial" w:hAnsi="Arial" w:cs="Arial"/>
          <w:color w:val="000000"/>
          <w:sz w:val="28"/>
          <w:szCs w:val="28"/>
        </w:rPr>
      </w:pPr>
      <w:r w:rsidRPr="00177FB4">
        <w:rPr>
          <w:rStyle w:val="A6"/>
          <w:rFonts w:ascii="Arial" w:hAnsi="Arial" w:cs="Arial"/>
          <w:sz w:val="28"/>
          <w:szCs w:val="28"/>
        </w:rPr>
        <w:t xml:space="preserve">* Diseño de los </w:t>
      </w:r>
      <w:proofErr w:type="spellStart"/>
      <w:r w:rsidRPr="00177FB4">
        <w:rPr>
          <w:rStyle w:val="A6"/>
          <w:rFonts w:ascii="Arial" w:hAnsi="Arial" w:cs="Arial"/>
          <w:sz w:val="28"/>
          <w:szCs w:val="28"/>
        </w:rPr>
        <w:t>frameworks</w:t>
      </w:r>
      <w:proofErr w:type="spellEnd"/>
      <w:r w:rsidRPr="00177FB4">
        <w:rPr>
          <w:rStyle w:val="A6"/>
          <w:rFonts w:ascii="Arial" w:hAnsi="Arial" w:cs="Arial"/>
          <w:sz w:val="28"/>
          <w:szCs w:val="28"/>
        </w:rPr>
        <w:t xml:space="preserve"> para definir la estructura del </w:t>
      </w:r>
      <w:proofErr w:type="spellStart"/>
      <w:r w:rsidRPr="00177FB4">
        <w:rPr>
          <w:rStyle w:val="A6"/>
          <w:rFonts w:ascii="Arial" w:hAnsi="Arial" w:cs="Arial"/>
          <w:sz w:val="28"/>
          <w:szCs w:val="28"/>
        </w:rPr>
        <w:t>site</w:t>
      </w:r>
      <w:proofErr w:type="spellEnd"/>
      <w:r w:rsidRPr="00177FB4">
        <w:rPr>
          <w:rStyle w:val="A6"/>
          <w:rFonts w:ascii="Arial" w:hAnsi="Arial" w:cs="Arial"/>
          <w:sz w:val="28"/>
          <w:szCs w:val="28"/>
        </w:rPr>
        <w:t xml:space="preserve">. </w:t>
      </w:r>
    </w:p>
    <w:p w:rsidR="00177FB4" w:rsidRPr="00177FB4" w:rsidRDefault="00177FB4" w:rsidP="00177FB4">
      <w:pPr>
        <w:ind w:left="1440"/>
        <w:rPr>
          <w:rFonts w:ascii="Arial" w:hAnsi="Arial" w:cs="Arial"/>
          <w:sz w:val="28"/>
          <w:szCs w:val="28"/>
          <w:lang w:val="es-AR"/>
        </w:rPr>
      </w:pPr>
      <w:r w:rsidRPr="00177FB4">
        <w:rPr>
          <w:rStyle w:val="A6"/>
          <w:rFonts w:ascii="Arial" w:hAnsi="Arial" w:cs="Arial"/>
          <w:sz w:val="28"/>
          <w:szCs w:val="28"/>
        </w:rPr>
        <w:t xml:space="preserve">* Diseño de las páginas (Home, </w:t>
      </w:r>
      <w:proofErr w:type="spellStart"/>
      <w:r w:rsidR="009B123C">
        <w:rPr>
          <w:rStyle w:val="A6"/>
          <w:rFonts w:ascii="Arial" w:hAnsi="Arial" w:cs="Arial"/>
          <w:sz w:val="28"/>
          <w:szCs w:val="28"/>
        </w:rPr>
        <w:t>Wineries</w:t>
      </w:r>
      <w:proofErr w:type="spellEnd"/>
      <w:r w:rsidRPr="00177FB4">
        <w:rPr>
          <w:rStyle w:val="A6"/>
          <w:rFonts w:ascii="Arial" w:hAnsi="Arial" w:cs="Arial"/>
          <w:sz w:val="28"/>
          <w:szCs w:val="28"/>
        </w:rPr>
        <w:t xml:space="preserve">, </w:t>
      </w:r>
      <w:proofErr w:type="spellStart"/>
      <w:r w:rsidR="009B123C">
        <w:rPr>
          <w:rStyle w:val="A6"/>
          <w:rFonts w:ascii="Arial" w:hAnsi="Arial" w:cs="Arial"/>
          <w:sz w:val="28"/>
          <w:szCs w:val="28"/>
        </w:rPr>
        <w:t>About</w:t>
      </w:r>
      <w:proofErr w:type="spellEnd"/>
      <w:r w:rsidR="009B123C">
        <w:rPr>
          <w:rStyle w:val="A6"/>
          <w:rFonts w:ascii="Arial" w:hAnsi="Arial" w:cs="Arial"/>
          <w:sz w:val="28"/>
          <w:szCs w:val="28"/>
        </w:rPr>
        <w:t xml:space="preserve"> </w:t>
      </w:r>
      <w:proofErr w:type="spellStart"/>
      <w:r w:rsidR="009B123C">
        <w:rPr>
          <w:rStyle w:val="A6"/>
          <w:rFonts w:ascii="Arial" w:hAnsi="Arial" w:cs="Arial"/>
          <w:sz w:val="28"/>
          <w:szCs w:val="28"/>
        </w:rPr>
        <w:t>Us</w:t>
      </w:r>
      <w:proofErr w:type="spellEnd"/>
      <w:r w:rsidRPr="00177FB4">
        <w:rPr>
          <w:rStyle w:val="A6"/>
          <w:rFonts w:ascii="Arial" w:hAnsi="Arial" w:cs="Arial"/>
          <w:sz w:val="28"/>
          <w:szCs w:val="28"/>
        </w:rPr>
        <w:t xml:space="preserve">, </w:t>
      </w:r>
      <w:proofErr w:type="spellStart"/>
      <w:r w:rsidR="009B123C">
        <w:rPr>
          <w:rStyle w:val="A6"/>
          <w:rFonts w:ascii="Arial" w:hAnsi="Arial" w:cs="Arial"/>
          <w:sz w:val="28"/>
          <w:szCs w:val="28"/>
        </w:rPr>
        <w:t>Comparative</w:t>
      </w:r>
      <w:proofErr w:type="spellEnd"/>
      <w:r w:rsidRPr="00177FB4">
        <w:rPr>
          <w:rStyle w:val="A6"/>
          <w:rFonts w:ascii="Arial" w:hAnsi="Arial" w:cs="Arial"/>
          <w:sz w:val="28"/>
          <w:szCs w:val="28"/>
        </w:rPr>
        <w:t xml:space="preserve">, y Contact) en versión </w:t>
      </w:r>
      <w:r>
        <w:rPr>
          <w:rStyle w:val="A6"/>
          <w:rFonts w:ascii="Arial" w:hAnsi="Arial" w:cs="Arial"/>
          <w:sz w:val="28"/>
          <w:szCs w:val="28"/>
        </w:rPr>
        <w:t xml:space="preserve">Tablet, </w:t>
      </w:r>
      <w:r w:rsidRPr="00177FB4">
        <w:rPr>
          <w:rStyle w:val="A6"/>
          <w:rFonts w:ascii="Arial" w:hAnsi="Arial" w:cs="Arial"/>
          <w:sz w:val="28"/>
          <w:szCs w:val="28"/>
        </w:rPr>
        <w:t>Desktop y Mobile.</w:t>
      </w:r>
    </w:p>
    <w:p w:rsidR="00177FB4" w:rsidRDefault="00177FB4" w:rsidP="00177FB4">
      <w:pPr>
        <w:pStyle w:val="Pa3"/>
        <w:ind w:left="1440"/>
        <w:rPr>
          <w:rStyle w:val="A5"/>
          <w:rFonts w:ascii="Arial" w:hAnsi="Arial" w:cs="Arial"/>
          <w:b w:val="0"/>
          <w:sz w:val="36"/>
          <w:szCs w:val="36"/>
        </w:rPr>
      </w:pPr>
    </w:p>
    <w:p w:rsidR="00177FB4" w:rsidRPr="00177FB4" w:rsidRDefault="00177FB4" w:rsidP="00177FB4">
      <w:pPr>
        <w:pStyle w:val="Pa3"/>
        <w:ind w:left="1440"/>
        <w:rPr>
          <w:rFonts w:ascii="Arial" w:hAnsi="Arial" w:cs="Arial"/>
          <w:bCs/>
          <w:color w:val="000000"/>
          <w:sz w:val="36"/>
          <w:szCs w:val="36"/>
        </w:rPr>
      </w:pPr>
      <w:r w:rsidRPr="00AD50F2">
        <w:rPr>
          <w:rStyle w:val="A5"/>
          <w:rFonts w:ascii="Arial" w:hAnsi="Arial" w:cs="Arial"/>
          <w:b w:val="0"/>
          <w:sz w:val="36"/>
          <w:szCs w:val="36"/>
        </w:rPr>
        <w:t>[</w:t>
      </w:r>
      <w:r>
        <w:rPr>
          <w:rStyle w:val="A5"/>
          <w:rFonts w:ascii="Arial" w:hAnsi="Arial" w:cs="Arial"/>
          <w:b w:val="0"/>
          <w:sz w:val="36"/>
          <w:szCs w:val="36"/>
        </w:rPr>
        <w:t>2</w:t>
      </w:r>
      <w:r w:rsidRPr="00AD50F2">
        <w:rPr>
          <w:rStyle w:val="A5"/>
          <w:rFonts w:ascii="Arial" w:hAnsi="Arial" w:cs="Arial"/>
          <w:b w:val="0"/>
          <w:sz w:val="36"/>
          <w:szCs w:val="36"/>
        </w:rPr>
        <w:t xml:space="preserve">] </w:t>
      </w:r>
      <w:r>
        <w:rPr>
          <w:rStyle w:val="A5"/>
          <w:rFonts w:ascii="Arial" w:hAnsi="Arial" w:cs="Arial"/>
          <w:b w:val="0"/>
          <w:sz w:val="36"/>
          <w:szCs w:val="36"/>
        </w:rPr>
        <w:t>Home Page</w:t>
      </w:r>
      <w:r w:rsidRPr="00AD50F2">
        <w:rPr>
          <w:rStyle w:val="A5"/>
          <w:rFonts w:ascii="Arial" w:hAnsi="Arial" w:cs="Arial"/>
          <w:b w:val="0"/>
          <w:sz w:val="36"/>
          <w:szCs w:val="36"/>
        </w:rPr>
        <w:t xml:space="preserve"> </w:t>
      </w:r>
    </w:p>
    <w:p w:rsidR="00177FB4" w:rsidRPr="00177FB4" w:rsidRDefault="00177FB4" w:rsidP="00177FB4">
      <w:pPr>
        <w:pStyle w:val="Pa3"/>
        <w:ind w:left="1440"/>
        <w:rPr>
          <w:rFonts w:ascii="Arial" w:hAnsi="Arial" w:cs="Arial"/>
          <w:color w:val="000000"/>
          <w:sz w:val="28"/>
          <w:szCs w:val="28"/>
        </w:rPr>
      </w:pPr>
      <w:r w:rsidRPr="00177FB4">
        <w:rPr>
          <w:rStyle w:val="A6"/>
          <w:rFonts w:ascii="Arial" w:hAnsi="Arial" w:cs="Arial"/>
          <w:sz w:val="28"/>
          <w:szCs w:val="28"/>
        </w:rPr>
        <w:t xml:space="preserve">* </w:t>
      </w:r>
      <w:proofErr w:type="spellStart"/>
      <w:r w:rsidRPr="00177FB4">
        <w:rPr>
          <w:rStyle w:val="A6"/>
          <w:rFonts w:ascii="Arial" w:hAnsi="Arial" w:cs="Arial"/>
          <w:sz w:val="28"/>
          <w:szCs w:val="28"/>
        </w:rPr>
        <w:t>Navbar</w:t>
      </w:r>
      <w:proofErr w:type="spellEnd"/>
      <w:r w:rsidRPr="00177FB4">
        <w:rPr>
          <w:rStyle w:val="A6"/>
          <w:rFonts w:ascii="Arial" w:hAnsi="Arial" w:cs="Arial"/>
          <w:sz w:val="28"/>
          <w:szCs w:val="28"/>
        </w:rPr>
        <w:t xml:space="preserve"> con logo + Menú.</w:t>
      </w:r>
    </w:p>
    <w:p w:rsidR="00177FB4" w:rsidRPr="00177FB4" w:rsidRDefault="00177FB4" w:rsidP="00177FB4">
      <w:pPr>
        <w:pStyle w:val="Pa3"/>
        <w:ind w:left="1440"/>
        <w:rPr>
          <w:rFonts w:ascii="Arial" w:hAnsi="Arial" w:cs="Arial"/>
          <w:color w:val="000000"/>
          <w:sz w:val="28"/>
          <w:szCs w:val="28"/>
        </w:rPr>
      </w:pPr>
      <w:r w:rsidRPr="00177FB4">
        <w:rPr>
          <w:rStyle w:val="A6"/>
          <w:rFonts w:ascii="Arial" w:hAnsi="Arial" w:cs="Arial"/>
          <w:sz w:val="28"/>
          <w:szCs w:val="28"/>
        </w:rPr>
        <w:t xml:space="preserve">* Slider de imágenes con texto. </w:t>
      </w:r>
    </w:p>
    <w:p w:rsidR="00177FB4" w:rsidRDefault="00177FB4" w:rsidP="00177FB4">
      <w:pPr>
        <w:pStyle w:val="Pa3"/>
        <w:ind w:left="1440"/>
        <w:rPr>
          <w:rStyle w:val="A6"/>
          <w:rFonts w:ascii="Arial" w:hAnsi="Arial" w:cs="Arial"/>
          <w:sz w:val="28"/>
          <w:szCs w:val="28"/>
        </w:rPr>
      </w:pPr>
      <w:r w:rsidRPr="00177FB4">
        <w:rPr>
          <w:rStyle w:val="A6"/>
          <w:rFonts w:ascii="Arial" w:hAnsi="Arial" w:cs="Arial"/>
          <w:sz w:val="28"/>
          <w:szCs w:val="28"/>
        </w:rPr>
        <w:t>* Datos básicos de contacto + redes sociales.</w:t>
      </w:r>
    </w:p>
    <w:p w:rsidR="00177FB4" w:rsidRPr="00177FB4" w:rsidRDefault="00177FB4" w:rsidP="00177FB4">
      <w:pPr>
        <w:pStyle w:val="Default"/>
        <w:rPr>
          <w:lang w:eastAsia="ja-JP"/>
        </w:rPr>
      </w:pPr>
    </w:p>
    <w:p w:rsidR="00177FB4" w:rsidRPr="00177FB4" w:rsidRDefault="00177FB4" w:rsidP="00177FB4">
      <w:pPr>
        <w:pStyle w:val="Pa3"/>
        <w:ind w:left="1440"/>
        <w:rPr>
          <w:rFonts w:ascii="Arial" w:hAnsi="Arial" w:cs="Arial"/>
          <w:bCs/>
          <w:color w:val="000000"/>
          <w:sz w:val="36"/>
          <w:szCs w:val="36"/>
        </w:rPr>
      </w:pPr>
      <w:r w:rsidRPr="00AD50F2">
        <w:rPr>
          <w:rStyle w:val="A5"/>
          <w:rFonts w:ascii="Arial" w:hAnsi="Arial" w:cs="Arial"/>
          <w:b w:val="0"/>
          <w:sz w:val="36"/>
          <w:szCs w:val="36"/>
        </w:rPr>
        <w:t>[</w:t>
      </w:r>
      <w:r>
        <w:rPr>
          <w:rStyle w:val="A5"/>
          <w:rFonts w:ascii="Arial" w:hAnsi="Arial" w:cs="Arial"/>
          <w:b w:val="0"/>
          <w:sz w:val="36"/>
          <w:szCs w:val="36"/>
        </w:rPr>
        <w:t>3</w:t>
      </w:r>
      <w:r w:rsidRPr="00AD50F2">
        <w:rPr>
          <w:rStyle w:val="A5"/>
          <w:rFonts w:ascii="Arial" w:hAnsi="Arial" w:cs="Arial"/>
          <w:b w:val="0"/>
          <w:sz w:val="36"/>
          <w:szCs w:val="36"/>
        </w:rPr>
        <w:t xml:space="preserve">] </w:t>
      </w:r>
      <w:r>
        <w:rPr>
          <w:rStyle w:val="A5"/>
          <w:rFonts w:ascii="Arial" w:hAnsi="Arial" w:cs="Arial"/>
          <w:b w:val="0"/>
          <w:sz w:val="36"/>
          <w:szCs w:val="36"/>
        </w:rPr>
        <w:t>Desarrollo del sitio</w:t>
      </w:r>
      <w:r w:rsidRPr="00AD50F2">
        <w:rPr>
          <w:rStyle w:val="A5"/>
          <w:rFonts w:ascii="Arial" w:hAnsi="Arial" w:cs="Arial"/>
          <w:b w:val="0"/>
          <w:sz w:val="36"/>
          <w:szCs w:val="36"/>
        </w:rPr>
        <w:t xml:space="preserve"> </w:t>
      </w:r>
    </w:p>
    <w:p w:rsidR="00177FB4" w:rsidRPr="00177FB4" w:rsidRDefault="00177FB4" w:rsidP="00177FB4">
      <w:pPr>
        <w:autoSpaceDE w:val="0"/>
        <w:autoSpaceDN w:val="0"/>
        <w:adjustRightInd w:val="0"/>
        <w:spacing w:line="421" w:lineRule="atLeast"/>
        <w:ind w:left="1440"/>
        <w:rPr>
          <w:rFonts w:ascii="Arial" w:hAnsi="Arial" w:cs="Arial"/>
          <w:color w:val="000000"/>
          <w:sz w:val="28"/>
          <w:szCs w:val="28"/>
          <w:lang w:val="es-AR"/>
        </w:rPr>
      </w:pPr>
      <w:r w:rsidRPr="00177FB4">
        <w:rPr>
          <w:rFonts w:ascii="Arial" w:hAnsi="Arial" w:cs="Arial"/>
          <w:color w:val="000000"/>
          <w:sz w:val="28"/>
          <w:szCs w:val="28"/>
          <w:lang w:val="es-AR"/>
        </w:rPr>
        <w:t xml:space="preserve">* Creación y desarrollo de las páginas diseñadas previamente. </w:t>
      </w:r>
    </w:p>
    <w:p w:rsidR="00177FB4" w:rsidRPr="00177FB4" w:rsidRDefault="00177FB4" w:rsidP="00177FB4">
      <w:pPr>
        <w:ind w:left="1440"/>
        <w:rPr>
          <w:rFonts w:ascii="Arial" w:hAnsi="Arial" w:cs="Arial"/>
          <w:sz w:val="28"/>
          <w:szCs w:val="28"/>
          <w:lang w:val="es-AR"/>
        </w:rPr>
      </w:pPr>
      <w:r w:rsidRPr="00177FB4">
        <w:rPr>
          <w:rFonts w:ascii="Arial" w:hAnsi="Arial" w:cs="Arial"/>
          <w:color w:val="000000"/>
          <w:sz w:val="28"/>
          <w:szCs w:val="28"/>
          <w:lang w:val="es-AR"/>
        </w:rPr>
        <w:t>* Implementación de formulario en la página de Contacto.</w:t>
      </w:r>
    </w:p>
    <w:p w:rsidR="00177FB4" w:rsidRDefault="00177FB4" w:rsidP="00177FB4">
      <w:pPr>
        <w:pStyle w:val="Pa3"/>
        <w:ind w:left="1440"/>
        <w:rPr>
          <w:rStyle w:val="A5"/>
          <w:rFonts w:ascii="Arial" w:hAnsi="Arial" w:cs="Arial"/>
          <w:b w:val="0"/>
          <w:sz w:val="36"/>
          <w:szCs w:val="36"/>
        </w:rPr>
      </w:pPr>
    </w:p>
    <w:p w:rsidR="00177FB4" w:rsidRPr="00177FB4" w:rsidRDefault="00177FB4" w:rsidP="00177FB4">
      <w:pPr>
        <w:pStyle w:val="Pa3"/>
        <w:ind w:left="1440"/>
        <w:rPr>
          <w:rFonts w:ascii="Arial" w:hAnsi="Arial" w:cs="Arial"/>
          <w:bCs/>
          <w:color w:val="000000"/>
          <w:sz w:val="36"/>
          <w:szCs w:val="36"/>
        </w:rPr>
      </w:pPr>
      <w:r w:rsidRPr="00AD50F2">
        <w:rPr>
          <w:rStyle w:val="A5"/>
          <w:rFonts w:ascii="Arial" w:hAnsi="Arial" w:cs="Arial"/>
          <w:b w:val="0"/>
          <w:sz w:val="36"/>
          <w:szCs w:val="36"/>
        </w:rPr>
        <w:t>[</w:t>
      </w:r>
      <w:r>
        <w:rPr>
          <w:rStyle w:val="A5"/>
          <w:rFonts w:ascii="Arial" w:hAnsi="Arial" w:cs="Arial"/>
          <w:b w:val="0"/>
          <w:sz w:val="36"/>
          <w:szCs w:val="36"/>
        </w:rPr>
        <w:t>4</w:t>
      </w:r>
      <w:r w:rsidRPr="00AD50F2">
        <w:rPr>
          <w:rStyle w:val="A5"/>
          <w:rFonts w:ascii="Arial" w:hAnsi="Arial" w:cs="Arial"/>
          <w:b w:val="0"/>
          <w:sz w:val="36"/>
          <w:szCs w:val="36"/>
        </w:rPr>
        <w:t xml:space="preserve">] </w:t>
      </w:r>
      <w:r>
        <w:rPr>
          <w:rStyle w:val="A5"/>
          <w:rFonts w:ascii="Arial" w:hAnsi="Arial" w:cs="Arial"/>
          <w:b w:val="0"/>
          <w:sz w:val="36"/>
          <w:szCs w:val="36"/>
        </w:rPr>
        <w:t>Viñedos</w:t>
      </w:r>
      <w:r w:rsidRPr="00AD50F2">
        <w:rPr>
          <w:rStyle w:val="A5"/>
          <w:rFonts w:ascii="Arial" w:hAnsi="Arial" w:cs="Arial"/>
          <w:b w:val="0"/>
          <w:sz w:val="36"/>
          <w:szCs w:val="36"/>
        </w:rPr>
        <w:t xml:space="preserve"> </w:t>
      </w:r>
    </w:p>
    <w:p w:rsidR="00177FB4" w:rsidRPr="00177FB4" w:rsidRDefault="00177FB4" w:rsidP="00177FB4">
      <w:pPr>
        <w:pStyle w:val="Pa3"/>
        <w:ind w:left="1440"/>
        <w:rPr>
          <w:rFonts w:ascii="Arial" w:hAnsi="Arial" w:cs="Arial"/>
          <w:color w:val="000000"/>
          <w:sz w:val="28"/>
          <w:szCs w:val="28"/>
        </w:rPr>
      </w:pPr>
      <w:r w:rsidRPr="00177FB4">
        <w:rPr>
          <w:rStyle w:val="A6"/>
          <w:rFonts w:ascii="Arial" w:hAnsi="Arial" w:cs="Arial"/>
          <w:sz w:val="28"/>
          <w:szCs w:val="28"/>
        </w:rPr>
        <w:t>* Son 3 páginas que permiten al usuario conocer los viñedos mendocinos.</w:t>
      </w:r>
    </w:p>
    <w:p w:rsidR="00177FB4" w:rsidRPr="00177FB4" w:rsidRDefault="00177FB4" w:rsidP="00177FB4">
      <w:pPr>
        <w:pStyle w:val="Pa3"/>
        <w:ind w:left="1440"/>
        <w:rPr>
          <w:rFonts w:ascii="Arial" w:hAnsi="Arial" w:cs="Arial"/>
          <w:color w:val="000000"/>
          <w:sz w:val="28"/>
          <w:szCs w:val="28"/>
        </w:rPr>
      </w:pPr>
      <w:r w:rsidRPr="00177FB4">
        <w:rPr>
          <w:rStyle w:val="A6"/>
          <w:rFonts w:ascii="Arial" w:hAnsi="Arial" w:cs="Arial"/>
          <w:sz w:val="28"/>
          <w:szCs w:val="28"/>
        </w:rPr>
        <w:t xml:space="preserve">* Dentro de las mismas se podrá encontrar una comparación con los principales viñedos. </w:t>
      </w:r>
    </w:p>
    <w:p w:rsidR="00177FB4" w:rsidRPr="00177FB4" w:rsidRDefault="00177FB4" w:rsidP="00177FB4">
      <w:pPr>
        <w:pStyle w:val="Pa3"/>
        <w:ind w:left="1440"/>
        <w:rPr>
          <w:rStyle w:val="A6"/>
          <w:rFonts w:ascii="Arial" w:hAnsi="Arial" w:cs="Arial"/>
          <w:sz w:val="28"/>
          <w:szCs w:val="28"/>
        </w:rPr>
      </w:pPr>
      <w:r w:rsidRPr="00177FB4">
        <w:rPr>
          <w:rStyle w:val="A6"/>
          <w:rFonts w:ascii="Arial" w:hAnsi="Arial" w:cs="Arial"/>
          <w:sz w:val="28"/>
          <w:szCs w:val="28"/>
        </w:rPr>
        <w:t>* El usuario podrá ser derivado hacia los sitios web de los principales viñedos mendocinos.</w:t>
      </w:r>
    </w:p>
    <w:p w:rsidR="00D35C58" w:rsidRPr="00D35C58" w:rsidRDefault="00AD50F2" w:rsidP="00DE697D">
      <w:pPr>
        <w:tabs>
          <w:tab w:val="left" w:pos="5816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val="es-AR" w:eastAsia="es-AR"/>
        </w:rPr>
        <w:drawing>
          <wp:anchor distT="0" distB="0" distL="114300" distR="114300" simplePos="0" relativeHeight="251658240" behindDoc="1" locked="1" layoutInCell="1" allowOverlap="0">
            <wp:simplePos x="0" y="0"/>
            <wp:positionH relativeFrom="margin">
              <wp:align>left</wp:align>
            </wp:positionH>
            <wp:positionV relativeFrom="page">
              <wp:posOffset>3616960</wp:posOffset>
            </wp:positionV>
            <wp:extent cx="716280" cy="2768600"/>
            <wp:effectExtent l="0" t="0" r="7620" b="0"/>
            <wp:wrapNone/>
            <wp:docPr id="4" name="Imagen 4" descr="BP nuevo trama sol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P nuevo trama sola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u w:val="single"/>
          <w:lang w:val="es-AR" w:eastAsia="es-AR"/>
        </w:rPr>
        <w:drawing>
          <wp:anchor distT="0" distB="0" distL="114300" distR="114300" simplePos="0" relativeHeight="251660288" behindDoc="1" locked="1" layoutInCell="1" allowOverlap="0">
            <wp:simplePos x="0" y="0"/>
            <wp:positionH relativeFrom="margin">
              <wp:posOffset>-635</wp:posOffset>
            </wp:positionH>
            <wp:positionV relativeFrom="page">
              <wp:posOffset>6480175</wp:posOffset>
            </wp:positionV>
            <wp:extent cx="716280" cy="2768600"/>
            <wp:effectExtent l="0" t="0" r="7620" b="0"/>
            <wp:wrapNone/>
            <wp:docPr id="7" name="Imagen 7" descr="BP nuevo trama sol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P nuevo trama sola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u w:val="single"/>
          <w:lang w:val="es-AR" w:eastAsia="es-AR"/>
        </w:rPr>
        <w:drawing>
          <wp:anchor distT="0" distB="0" distL="114300" distR="114300" simplePos="0" relativeHeight="251659264" behindDoc="1" locked="1" layoutInCell="1" allowOverlap="0">
            <wp:simplePos x="0" y="0"/>
            <wp:positionH relativeFrom="margin">
              <wp:posOffset>-635</wp:posOffset>
            </wp:positionH>
            <wp:positionV relativeFrom="margin">
              <wp:align>top</wp:align>
            </wp:positionV>
            <wp:extent cx="716280" cy="2768600"/>
            <wp:effectExtent l="0" t="0" r="7620" b="0"/>
            <wp:wrapNone/>
            <wp:docPr id="6" name="Imagen 6" descr="BP nuevo trama sol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P nuevo trama sola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5C58" w:rsidRPr="00D35C58" w:rsidSect="0065340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676" w:rsidRDefault="00D46676">
      <w:pPr>
        <w:spacing w:line="240" w:lineRule="auto"/>
      </w:pPr>
      <w:r>
        <w:separator/>
      </w:r>
    </w:p>
    <w:p w:rsidR="00D46676" w:rsidRDefault="00D46676"/>
  </w:endnote>
  <w:endnote w:type="continuationSeparator" w:id="0">
    <w:p w:rsidR="00D46676" w:rsidRDefault="00D46676">
      <w:pPr>
        <w:spacing w:line="240" w:lineRule="auto"/>
      </w:pPr>
      <w:r>
        <w:continuationSeparator/>
      </w:r>
    </w:p>
    <w:p w:rsidR="00D46676" w:rsidRDefault="00D466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Pr="008F576E" w:rsidRDefault="007201A7">
    <w:pPr>
      <w:pStyle w:val="Piedepgina"/>
      <w:rPr>
        <w:lang w:val="es-ES_tradnl"/>
      </w:rPr>
    </w:pPr>
  </w:p>
  <w:p w:rsidR="007201A7" w:rsidRPr="008F576E" w:rsidRDefault="007201A7">
    <w:pPr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A36725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bre: Forma 8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  <w:p w:rsidR="00D35C58" w:rsidRDefault="00D35C5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DB7220F" id="Forma libre: Forma 8" o:spid="_x0000_s1027" alt="Degradado verde en un rectá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  <w:p w:rsidR="00D35C58" w:rsidRDefault="00D35C58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676" w:rsidRDefault="00D46676">
      <w:pPr>
        <w:spacing w:line="240" w:lineRule="auto"/>
      </w:pPr>
      <w:r>
        <w:separator/>
      </w:r>
    </w:p>
    <w:p w:rsidR="00D46676" w:rsidRDefault="00D46676"/>
  </w:footnote>
  <w:footnote w:type="continuationSeparator" w:id="0">
    <w:p w:rsidR="00D46676" w:rsidRDefault="00D46676">
      <w:pPr>
        <w:spacing w:line="240" w:lineRule="auto"/>
      </w:pPr>
      <w:r>
        <w:continuationSeparator/>
      </w:r>
    </w:p>
    <w:p w:rsidR="00D46676" w:rsidRDefault="00D466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Pr="008F576E" w:rsidRDefault="007201A7">
    <w:pPr>
      <w:rPr>
        <w:lang w:val="es-ES_tradnl"/>
      </w:rPr>
    </w:pPr>
  </w:p>
  <w:p w:rsidR="007201A7" w:rsidRPr="008F576E" w:rsidRDefault="007201A7">
    <w:pPr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A36725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4588A7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orma libre: Forma 5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A870CFC" id="Forma libre: Forma 5" o:spid="_x0000_s1026" alt="Degradado verde en un rectángulo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A042D7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32E98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70BEA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AE67C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B2326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6CE7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B2F1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2B5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4E238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5C353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0696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DD59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EF4270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A5"/>
    <w:rsid w:val="00064E3E"/>
    <w:rsid w:val="00077551"/>
    <w:rsid w:val="000A01FB"/>
    <w:rsid w:val="000A6E91"/>
    <w:rsid w:val="000E7C40"/>
    <w:rsid w:val="00177FB4"/>
    <w:rsid w:val="001817A4"/>
    <w:rsid w:val="001A035C"/>
    <w:rsid w:val="001D1771"/>
    <w:rsid w:val="0020743A"/>
    <w:rsid w:val="002400DD"/>
    <w:rsid w:val="002450DA"/>
    <w:rsid w:val="00263E3B"/>
    <w:rsid w:val="00264280"/>
    <w:rsid w:val="00272CEF"/>
    <w:rsid w:val="002A107B"/>
    <w:rsid w:val="002B06E9"/>
    <w:rsid w:val="002D1C03"/>
    <w:rsid w:val="002E7603"/>
    <w:rsid w:val="002F5404"/>
    <w:rsid w:val="00316D06"/>
    <w:rsid w:val="003D23A0"/>
    <w:rsid w:val="00400105"/>
    <w:rsid w:val="004858C9"/>
    <w:rsid w:val="004870D2"/>
    <w:rsid w:val="004A10E9"/>
    <w:rsid w:val="004B56DD"/>
    <w:rsid w:val="005E394D"/>
    <w:rsid w:val="00653405"/>
    <w:rsid w:val="00662DFA"/>
    <w:rsid w:val="006B4542"/>
    <w:rsid w:val="006F038A"/>
    <w:rsid w:val="007201A7"/>
    <w:rsid w:val="00732A2C"/>
    <w:rsid w:val="0079224F"/>
    <w:rsid w:val="007B4FC5"/>
    <w:rsid w:val="007E0DF2"/>
    <w:rsid w:val="007E1D3F"/>
    <w:rsid w:val="00865DB9"/>
    <w:rsid w:val="0089202B"/>
    <w:rsid w:val="008B5297"/>
    <w:rsid w:val="008F576E"/>
    <w:rsid w:val="009415D1"/>
    <w:rsid w:val="00947F34"/>
    <w:rsid w:val="009B123C"/>
    <w:rsid w:val="009D3F3C"/>
    <w:rsid w:val="00A0650F"/>
    <w:rsid w:val="00A340F2"/>
    <w:rsid w:val="00A36725"/>
    <w:rsid w:val="00A75635"/>
    <w:rsid w:val="00AD50F2"/>
    <w:rsid w:val="00B66C63"/>
    <w:rsid w:val="00B727BE"/>
    <w:rsid w:val="00BA4B5F"/>
    <w:rsid w:val="00C823A2"/>
    <w:rsid w:val="00CE3710"/>
    <w:rsid w:val="00CF2287"/>
    <w:rsid w:val="00D33124"/>
    <w:rsid w:val="00D35C58"/>
    <w:rsid w:val="00D46676"/>
    <w:rsid w:val="00D73210"/>
    <w:rsid w:val="00DE697D"/>
    <w:rsid w:val="00EB63A0"/>
    <w:rsid w:val="00EC16CD"/>
    <w:rsid w:val="00F65B05"/>
    <w:rsid w:val="00F81B48"/>
    <w:rsid w:val="00FD65A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CEFD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s-E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76E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ar"/>
    <w:autoRedefine/>
    <w:uiPriority w:val="2"/>
    <w:qFormat/>
    <w:rsid w:val="008F576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8F576E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F576E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8F576E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8F576E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8F576E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8F576E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8F576E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8F576E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sid w:val="008F576E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576E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8F576E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8F576E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F576E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8F576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76E"/>
    <w:rPr>
      <w:rFonts w:ascii="Microsoft Sans Serif" w:hAnsi="Microsoft Sans Serif" w:cs="Microsoft Sans Serif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8F576E"/>
    <w:rPr>
      <w:rFonts w:ascii="Microsoft Sans Serif" w:hAnsi="Microsoft Sans Serif" w:cs="Microsoft Sans Serif"/>
      <w:color w:val="808080"/>
    </w:rPr>
  </w:style>
  <w:style w:type="table" w:styleId="Tablaconcuadrcula">
    <w:name w:val="Table Grid"/>
    <w:basedOn w:val="Tablanormal"/>
    <w:uiPriority w:val="39"/>
    <w:rsid w:val="008F57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sid w:val="008F576E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derecha">
    <w:name w:val="Normal derecha"/>
    <w:basedOn w:val="Normal"/>
    <w:qFormat/>
    <w:rsid w:val="008F576E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8F576E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F576E"/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576E"/>
    <w:rPr>
      <w:rFonts w:ascii="Microsoft Sans Serif" w:hAnsi="Microsoft Sans Serif" w:cs="Microsoft Sans Serif"/>
      <w:sz w:val="24"/>
      <w:lang w:eastAsia="en-US"/>
    </w:rPr>
  </w:style>
  <w:style w:type="table" w:styleId="Cuadrculadetablaclara">
    <w:name w:val="Grid Table Light"/>
    <w:basedOn w:val="Tablanormal"/>
    <w:uiPriority w:val="40"/>
    <w:rsid w:val="008F576E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8F576E"/>
    <w:rPr>
      <w:rFonts w:ascii="Franklin Gothic Demi" w:hAnsi="Franklin Gothic Demi" w:cs="Microsoft Sans Serif"/>
      <w:spacing w:val="40"/>
      <w:sz w:val="24"/>
    </w:rPr>
  </w:style>
  <w:style w:type="table" w:customStyle="1" w:styleId="Informacindeventas">
    <w:name w:val="Información de ventas"/>
    <w:basedOn w:val="Tablanormal"/>
    <w:uiPriority w:val="99"/>
    <w:rsid w:val="008F576E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ladecontenido">
    <w:name w:val="Tabla de contenido"/>
    <w:basedOn w:val="Tablanormal"/>
    <w:uiPriority w:val="99"/>
    <w:rsid w:val="008F576E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sid w:val="008F576E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ladeltotal">
    <w:name w:val="Tabla del total"/>
    <w:basedOn w:val="Tablanormal"/>
    <w:uiPriority w:val="99"/>
    <w:rsid w:val="008F576E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Estilo1">
    <w:name w:val="Estilo 1"/>
    <w:basedOn w:val="Normal"/>
    <w:link w:val="Carcterdeestilo1"/>
    <w:qFormat/>
    <w:rsid w:val="004B56DD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2"/>
      <w:szCs w:val="28"/>
    </w:rPr>
  </w:style>
  <w:style w:type="character" w:customStyle="1" w:styleId="Carcterdeestilo1">
    <w:name w:val="Carácter de estilo 1"/>
    <w:basedOn w:val="Fuentedeprrafopredeter"/>
    <w:link w:val="Estilo1"/>
    <w:rsid w:val="004B56DD"/>
    <w:rPr>
      <w:rFonts w:ascii="Franklin Gothic Demi" w:eastAsiaTheme="majorEastAsia" w:hAnsi="Franklin Gothic Demi" w:cs="Microsoft Sans Serif"/>
      <w:color w:val="236A46" w:themeColor="accent3" w:themeShade="BF"/>
      <w:spacing w:val="4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576E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576E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576E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576E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8F576E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576E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576E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8F576E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8F576E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customStyle="1" w:styleId="Mention">
    <w:name w:val="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8F576E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8F576E"/>
    <w:pPr>
      <w:numPr>
        <w:numId w:val="12"/>
      </w:numPr>
    </w:pPr>
  </w:style>
  <w:style w:type="character" w:styleId="CdigoHTML">
    <w:name w:val="HTML Code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F576E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F576E"/>
    <w:rPr>
      <w:rFonts w:ascii="Microsoft Sans Serif" w:hAnsi="Microsoft Sans Serif" w:cs="Microsoft Sans Serif"/>
      <w:i/>
      <w:iCs/>
      <w:sz w:val="24"/>
    </w:rPr>
  </w:style>
  <w:style w:type="character" w:styleId="DefinicinHTML">
    <w:name w:val="HTML Defini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F576E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character" w:styleId="TecladoHTML">
    <w:name w:val="HTML Keyboard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576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F576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F57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F576E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F576E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F576E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F576E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F576E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F576E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F576E"/>
    <w:pPr>
      <w:spacing w:after="100"/>
      <w:ind w:left="1920"/>
    </w:pPr>
  </w:style>
  <w:style w:type="character" w:styleId="Referenciasutil">
    <w:name w:val="Subtle Reference"/>
    <w:basedOn w:val="Fuentedeprrafopredeter"/>
    <w:uiPriority w:val="31"/>
    <w:semiHidden/>
    <w:unhideWhenUsed/>
    <w:qFormat/>
    <w:rsid w:val="008F576E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F576E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8F576E"/>
  </w:style>
  <w:style w:type="character" w:customStyle="1" w:styleId="Hashtag">
    <w:name w:val="Hashtag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F57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F576E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8F576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8F576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F576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F576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F576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F576E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F576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F576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F576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8F576E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F576E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F576E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F576E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F576E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F576E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F576E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F576E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F576E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F576E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F576E"/>
    <w:pPr>
      <w:numPr>
        <w:numId w:val="10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8F576E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F576E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F576E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F576E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F576E"/>
    <w:pPr>
      <w:numPr>
        <w:numId w:val="5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F576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8F576E"/>
  </w:style>
  <w:style w:type="paragraph" w:styleId="Textomacro">
    <w:name w:val="macro"/>
    <w:link w:val="TextomacroCar"/>
    <w:uiPriority w:val="99"/>
    <w:semiHidden/>
    <w:unhideWhenUsed/>
    <w:rsid w:val="008F576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8F576E"/>
    <w:pPr>
      <w:ind w:left="240" w:hanging="24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8F576E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57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576E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is">
    <w:name w:val="Emphasis"/>
    <w:basedOn w:val="Fuentedeprrafopredeter"/>
    <w:uiPriority w:val="20"/>
    <w:semiHidden/>
    <w:unhideWhenUsed/>
    <w:qFormat/>
    <w:rsid w:val="008F576E"/>
    <w:rPr>
      <w:rFonts w:ascii="Microsoft Sans Serif" w:hAnsi="Microsoft Sans Serif" w:cs="Microsoft Sans Serif"/>
      <w:i/>
      <w:iCs/>
    </w:rPr>
  </w:style>
  <w:style w:type="table" w:styleId="Listavistosa">
    <w:name w:val="Colorful List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8F576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F576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F576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7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576E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paragraph" w:styleId="Direccinsobre">
    <w:name w:val="envelope address"/>
    <w:basedOn w:val="Normal"/>
    <w:uiPriority w:val="99"/>
    <w:semiHidden/>
    <w:unhideWhenUsed/>
    <w:rsid w:val="008F576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numbering" w:styleId="ArtculoSeccin">
    <w:name w:val="Outline List 3"/>
    <w:basedOn w:val="Sinlista"/>
    <w:uiPriority w:val="99"/>
    <w:semiHidden/>
    <w:unhideWhenUsed/>
    <w:rsid w:val="008F576E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semiHidden/>
    <w:unhideWhenUsed/>
    <w:qFormat/>
    <w:rsid w:val="008F576E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8F576E"/>
    <w:rPr>
      <w:rFonts w:ascii="Times New Roman" w:hAnsi="Times New Roman" w:cs="Times New Roman"/>
      <w:szCs w:val="24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F57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F576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576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576E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F576E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576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normal">
    <w:name w:val="Normal Indent"/>
    <w:basedOn w:val="Normal"/>
    <w:uiPriority w:val="99"/>
    <w:semiHidden/>
    <w:unhideWhenUsed/>
    <w:rsid w:val="008F576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F576E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moderna">
    <w:name w:val="Table Contemporary"/>
    <w:basedOn w:val="Tablanormal"/>
    <w:uiPriority w:val="99"/>
    <w:semiHidden/>
    <w:unhideWhenUsed/>
    <w:rsid w:val="008F576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F576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2">
    <w:name w:val="List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3">
    <w:name w:val="List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F576E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F576E"/>
  </w:style>
  <w:style w:type="character" w:customStyle="1" w:styleId="SaludoCar">
    <w:name w:val="Saludo Car"/>
    <w:basedOn w:val="Fuentedeprrafopredeter"/>
    <w:link w:val="Saludo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olumnas1">
    <w:name w:val="Table Columns 1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F576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F576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bsica1">
    <w:name w:val="Table Simple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F576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F576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F576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8F576E"/>
    <w:pPr>
      <w:spacing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F576E"/>
    <w:pPr>
      <w:spacing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F576E"/>
    <w:pPr>
      <w:spacing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F576E"/>
    <w:pPr>
      <w:spacing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F576E"/>
    <w:pPr>
      <w:spacing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F576E"/>
    <w:pPr>
      <w:spacing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F576E"/>
    <w:pPr>
      <w:spacing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F576E"/>
    <w:pPr>
      <w:spacing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F576E"/>
    <w:pPr>
      <w:spacing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F576E"/>
    <w:rPr>
      <w:rFonts w:ascii="Franklin Gothic Demi" w:eastAsiaTheme="majorEastAsia" w:hAnsi="Franklin Gothic Demi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576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576E"/>
    <w:rPr>
      <w:rFonts w:ascii="Consolas" w:hAnsi="Consolas" w:cs="Microsoft Sans Serif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uadrcula1">
    <w:name w:val="Table Grid 1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F576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F576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F576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1clara">
    <w:name w:val="Grid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cuadrcula3">
    <w:name w:val="Grid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table" w:styleId="Tablaconefectos3D1">
    <w:name w:val="Table 3D effects 1"/>
    <w:basedOn w:val="Tablanormal"/>
    <w:uiPriority w:val="99"/>
    <w:semiHidden/>
    <w:unhideWhenUsed/>
    <w:rsid w:val="008F576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F576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F576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F5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unhideWhenUsed/>
    <w:qFormat/>
    <w:rsid w:val="008F576E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576E"/>
    <w:pPr>
      <w:spacing w:after="200" w:line="240" w:lineRule="auto"/>
    </w:pPr>
    <w:rPr>
      <w:i/>
      <w:iCs/>
      <w:color w:val="455F51" w:themeColor="text2"/>
      <w:sz w:val="18"/>
    </w:rPr>
  </w:style>
  <w:style w:type="paragraph" w:customStyle="1" w:styleId="Default">
    <w:name w:val="Default"/>
    <w:rsid w:val="00AD50F2"/>
    <w:pPr>
      <w:autoSpaceDE w:val="0"/>
      <w:autoSpaceDN w:val="0"/>
      <w:adjustRightInd w:val="0"/>
      <w:spacing w:line="240" w:lineRule="auto"/>
    </w:pPr>
    <w:rPr>
      <w:rFonts w:ascii="Source Sans Pro" w:eastAsiaTheme="minorHAnsi" w:hAnsi="Source Sans Pro" w:cs="Source Sans Pro"/>
      <w:color w:val="000000"/>
      <w:sz w:val="24"/>
      <w:szCs w:val="24"/>
      <w:lang w:val="es-AR" w:eastAsia="en-US"/>
    </w:rPr>
  </w:style>
  <w:style w:type="paragraph" w:customStyle="1" w:styleId="Pa0">
    <w:name w:val="Pa0"/>
    <w:basedOn w:val="Default"/>
    <w:next w:val="Default"/>
    <w:uiPriority w:val="99"/>
    <w:rsid w:val="00AD50F2"/>
    <w:pPr>
      <w:spacing w:line="14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AD50F2"/>
    <w:pPr>
      <w:spacing w:line="421" w:lineRule="atLeast"/>
    </w:pPr>
    <w:rPr>
      <w:rFonts w:eastAsiaTheme="minorEastAsia" w:cstheme="minorBidi"/>
      <w:color w:val="262626" w:themeColor="text1" w:themeTint="D9"/>
      <w:lang w:eastAsia="ja-JP"/>
    </w:rPr>
  </w:style>
  <w:style w:type="character" w:customStyle="1" w:styleId="A5">
    <w:name w:val="A5"/>
    <w:uiPriority w:val="99"/>
    <w:rsid w:val="00AD50F2"/>
    <w:rPr>
      <w:rFonts w:cs="Source Sans Pro"/>
      <w:b/>
      <w:bCs/>
      <w:color w:val="000000"/>
      <w:sz w:val="20"/>
      <w:szCs w:val="20"/>
    </w:rPr>
  </w:style>
  <w:style w:type="character" w:customStyle="1" w:styleId="A6">
    <w:name w:val="A6"/>
    <w:uiPriority w:val="99"/>
    <w:rsid w:val="00AD50F2"/>
    <w:rPr>
      <w:rFonts w:ascii="Source Sans Pro Light" w:hAnsi="Source Sans Pro Light" w:cs="Source Sans Pro Ligh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046675\AppData\Roaming\Microsoft\Plantillas\Factura%20de%20servicio%20(dise&#241;o%20de%20degradado%20ver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513AA698C14B1EB48A3AB76615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99E98-A171-4E75-8A19-5FA1BB83782E}"/>
      </w:docPartPr>
      <w:docPartBody>
        <w:p w:rsidR="004F5F04" w:rsidRDefault="00AD2C23">
          <w:pPr>
            <w:pStyle w:val="DF513AA698C14B1EB48A3AB76615544F"/>
          </w:pPr>
          <w:r w:rsidRPr="008F576E">
            <w:rPr>
              <w:rStyle w:val="FechaCar"/>
              <w:lang w:val="es-ES_tradnl" w:bidi="es-ES"/>
            </w:rPr>
            <w:t>FECHA</w:t>
          </w:r>
        </w:p>
      </w:docPartBody>
    </w:docPart>
    <w:docPart>
      <w:docPartPr>
        <w:name w:val="EDB1659479514AE2A35A42CB60FCA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C7056-7F80-4F39-B133-B6056E2E95DF}"/>
      </w:docPartPr>
      <w:docPartBody>
        <w:p w:rsidR="004F5F04" w:rsidRDefault="00AD2C23">
          <w:pPr>
            <w:pStyle w:val="EDB1659479514AE2A35A42CB60FCA65B"/>
          </w:pPr>
          <w:r w:rsidRPr="008F576E">
            <w:rPr>
              <w:lang w:val="es-ES_tradnl" w:bidi="es-ES"/>
            </w:rPr>
            <w:t>Descripción</w:t>
          </w:r>
        </w:p>
      </w:docPartBody>
    </w:docPart>
    <w:docPart>
      <w:docPartPr>
        <w:name w:val="827024E217A64C738C4DC5015C36E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A74DD-B260-48FA-8B6C-817A67FA63EC}"/>
      </w:docPartPr>
      <w:docPartBody>
        <w:p w:rsidR="004F5F04" w:rsidRDefault="00AD2C23">
          <w:pPr>
            <w:pStyle w:val="827024E217A64C738C4DC5015C36EB95"/>
          </w:pPr>
          <w:r w:rsidRPr="008F576E">
            <w:rPr>
              <w:lang w:val="es-ES_tradnl" w:bidi="es-ES"/>
            </w:rPr>
            <w:t>Total de línea</w:t>
          </w:r>
        </w:p>
      </w:docPartBody>
    </w:docPart>
    <w:docPart>
      <w:docPartPr>
        <w:name w:val="60541671A6624A058A7D5101BB943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318C4-13DB-4DCB-BFF4-3600BF376D9B}"/>
      </w:docPartPr>
      <w:docPartBody>
        <w:p w:rsidR="004F5F04" w:rsidRDefault="00755773" w:rsidP="00755773">
          <w:pPr>
            <w:pStyle w:val="60541671A6624A058A7D5101BB9439AD"/>
          </w:pPr>
          <w:r w:rsidRPr="008F576E">
            <w:rPr>
              <w:lang w:val="es-ES_tradnl" w:bidi="es-ES"/>
            </w:rPr>
            <w:t>Subtotal</w:t>
          </w:r>
        </w:p>
      </w:docPartBody>
    </w:docPart>
    <w:docPart>
      <w:docPartPr>
        <w:name w:val="344C626D45D8437FA81611FA3E71A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FB109-C66D-4AA2-9439-B80E7BE1D549}"/>
      </w:docPartPr>
      <w:docPartBody>
        <w:p w:rsidR="004F5F04" w:rsidRDefault="00755773" w:rsidP="00755773">
          <w:pPr>
            <w:pStyle w:val="344C626D45D8437FA81611FA3E71A48E"/>
          </w:pPr>
          <w:r w:rsidRPr="008F576E">
            <w:rPr>
              <w:lang w:val="es-ES_tradnl" w:bidi="es-ES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73"/>
    <w:rsid w:val="004F5F04"/>
    <w:rsid w:val="00755773"/>
    <w:rsid w:val="00AD2C23"/>
    <w:rsid w:val="00D1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5F13A63AAC4F4AA852E9653237AD33">
    <w:name w:val="CB5F13A63AAC4F4AA852E9653237AD33"/>
  </w:style>
  <w:style w:type="paragraph" w:styleId="Fecha">
    <w:name w:val="Date"/>
    <w:basedOn w:val="Normal"/>
    <w:next w:val="Normal"/>
    <w:link w:val="FechaCar"/>
    <w:uiPriority w:val="99"/>
    <w:rsid w:val="00755773"/>
    <w:pPr>
      <w:spacing w:after="0" w:line="312" w:lineRule="auto"/>
    </w:pPr>
    <w:rPr>
      <w:rFonts w:ascii="Franklin Gothic Demi" w:hAnsi="Franklin Gothic Demi" w:cs="Microsoft Sans Serif"/>
      <w:color w:val="000000" w:themeColor="text1"/>
      <w:sz w:val="32"/>
      <w:szCs w:val="32"/>
      <w:lang w:val="es-ES" w:eastAsia="ja-JP"/>
    </w:rPr>
  </w:style>
  <w:style w:type="character" w:customStyle="1" w:styleId="FechaCar">
    <w:name w:val="Fecha Car"/>
    <w:basedOn w:val="Fuentedeprrafopredeter"/>
    <w:link w:val="Fecha"/>
    <w:uiPriority w:val="99"/>
    <w:rsid w:val="00755773"/>
    <w:rPr>
      <w:rFonts w:ascii="Franklin Gothic Demi" w:hAnsi="Franklin Gothic Demi" w:cs="Microsoft Sans Serif"/>
      <w:color w:val="000000" w:themeColor="text1"/>
      <w:sz w:val="32"/>
      <w:szCs w:val="32"/>
      <w:lang w:val="es-ES" w:eastAsia="ja-JP"/>
    </w:rPr>
  </w:style>
  <w:style w:type="paragraph" w:customStyle="1" w:styleId="DF513AA698C14B1EB48A3AB76615544F">
    <w:name w:val="DF513AA698C14B1EB48A3AB76615544F"/>
  </w:style>
  <w:style w:type="paragraph" w:customStyle="1" w:styleId="65AFFD4CA4904DBA86E6F39B4C967D6A">
    <w:name w:val="65AFFD4CA4904DBA86E6F39B4C967D6A"/>
  </w:style>
  <w:style w:type="paragraph" w:customStyle="1" w:styleId="FFA68348E3D04987ABF8BC0CA2D71A8C">
    <w:name w:val="FFA68348E3D04987ABF8BC0CA2D71A8C"/>
  </w:style>
  <w:style w:type="paragraph" w:customStyle="1" w:styleId="5FB5358CB5E2470E8F2052689D05ED01">
    <w:name w:val="5FB5358CB5E2470E8F2052689D05ED01"/>
  </w:style>
  <w:style w:type="paragraph" w:customStyle="1" w:styleId="1A4D30DAF7A84D649A5721D11FAEA371">
    <w:name w:val="1A4D30DAF7A84D649A5721D11FAEA371"/>
  </w:style>
  <w:style w:type="paragraph" w:customStyle="1" w:styleId="8F5B019EC6C3434EBE0481CAA16833C6">
    <w:name w:val="8F5B019EC6C3434EBE0481CAA16833C6"/>
  </w:style>
  <w:style w:type="paragraph" w:customStyle="1" w:styleId="985BA050457F4695B89F786183EF2A8F">
    <w:name w:val="985BA050457F4695B89F786183EF2A8F"/>
  </w:style>
  <w:style w:type="paragraph" w:customStyle="1" w:styleId="BE9CBAE45C2348F89C7BEF71E73C0691">
    <w:name w:val="BE9CBAE45C2348F89C7BEF71E73C0691"/>
  </w:style>
  <w:style w:type="paragraph" w:customStyle="1" w:styleId="8538A00C40104362A1B91B6E90DE6F3D">
    <w:name w:val="8538A00C40104362A1B91B6E90DE6F3D"/>
  </w:style>
  <w:style w:type="paragraph" w:customStyle="1" w:styleId="A70BF4561C9A49E9A94B46275B2A83D1">
    <w:name w:val="A70BF4561C9A49E9A94B46275B2A83D1"/>
  </w:style>
  <w:style w:type="paragraph" w:customStyle="1" w:styleId="B9B9B43144F843889AC4AF0FF37204C6">
    <w:name w:val="B9B9B43144F843889AC4AF0FF37204C6"/>
  </w:style>
  <w:style w:type="paragraph" w:customStyle="1" w:styleId="D912EAE60DBD4DBAB44950E8B695E299">
    <w:name w:val="D912EAE60DBD4DBAB44950E8B695E299"/>
  </w:style>
  <w:style w:type="paragraph" w:customStyle="1" w:styleId="BCA31E8081384AD5952B1204AC96AAF1">
    <w:name w:val="BCA31E8081384AD5952B1204AC96AAF1"/>
  </w:style>
  <w:style w:type="paragraph" w:customStyle="1" w:styleId="5257B2CF4BE645E8B15FF7E62AE807F4">
    <w:name w:val="5257B2CF4BE645E8B15FF7E62AE807F4"/>
  </w:style>
  <w:style w:type="paragraph" w:customStyle="1" w:styleId="B3294AE8F2AE427FB0CE8B2484EBB6DD">
    <w:name w:val="B3294AE8F2AE427FB0CE8B2484EBB6DD"/>
  </w:style>
  <w:style w:type="paragraph" w:customStyle="1" w:styleId="DA8D256408E64084A595612BB2BA0C96">
    <w:name w:val="DA8D256408E64084A595612BB2BA0C96"/>
  </w:style>
  <w:style w:type="paragraph" w:customStyle="1" w:styleId="BC03EE0E0A784C4188FCC2F9B5248D94">
    <w:name w:val="BC03EE0E0A784C4188FCC2F9B5248D94"/>
  </w:style>
  <w:style w:type="paragraph" w:customStyle="1" w:styleId="541C04BD2C0243DCA052EADB11A115B6">
    <w:name w:val="541C04BD2C0243DCA052EADB11A115B6"/>
  </w:style>
  <w:style w:type="paragraph" w:customStyle="1" w:styleId="62E5180BAE7F40AFAE40C59F85DB4794">
    <w:name w:val="62E5180BAE7F40AFAE40C59F85DB4794"/>
  </w:style>
  <w:style w:type="paragraph" w:customStyle="1" w:styleId="02069181BC7747D38EF1ACA4714126A2">
    <w:name w:val="02069181BC7747D38EF1ACA4714126A2"/>
  </w:style>
  <w:style w:type="paragraph" w:customStyle="1" w:styleId="C37734406201415D89F845EFBC1B12F3">
    <w:name w:val="C37734406201415D89F845EFBC1B12F3"/>
  </w:style>
  <w:style w:type="paragraph" w:customStyle="1" w:styleId="4D57F51D2EB04D2ABC04C22CD99F5A21">
    <w:name w:val="4D57F51D2EB04D2ABC04C22CD99F5A21"/>
  </w:style>
  <w:style w:type="paragraph" w:customStyle="1" w:styleId="EDB1659479514AE2A35A42CB60FCA65B">
    <w:name w:val="EDB1659479514AE2A35A42CB60FCA65B"/>
  </w:style>
  <w:style w:type="paragraph" w:customStyle="1" w:styleId="8AEB49EA2DD94FBEA523DE07C8027314">
    <w:name w:val="8AEB49EA2DD94FBEA523DE07C8027314"/>
  </w:style>
  <w:style w:type="paragraph" w:customStyle="1" w:styleId="827024E217A64C738C4DC5015C36EB95">
    <w:name w:val="827024E217A64C738C4DC5015C36EB95"/>
  </w:style>
  <w:style w:type="paragraph" w:customStyle="1" w:styleId="77478E7A39264BE7A69F2BA8D29976AE">
    <w:name w:val="77478E7A39264BE7A69F2BA8D29976AE"/>
  </w:style>
  <w:style w:type="paragraph" w:customStyle="1" w:styleId="04ACBDC70DDE4C32AC0A1ABD85722785">
    <w:name w:val="04ACBDC70DDE4C32AC0A1ABD85722785"/>
  </w:style>
  <w:style w:type="paragraph" w:customStyle="1" w:styleId="743FD253F40E4A4D9BD9C765F3482F92">
    <w:name w:val="743FD253F40E4A4D9BD9C765F3482F92"/>
  </w:style>
  <w:style w:type="paragraph" w:customStyle="1" w:styleId="3BA31221EDDA4976B5220CA7734352D8">
    <w:name w:val="3BA31221EDDA4976B5220CA7734352D8"/>
  </w:style>
  <w:style w:type="paragraph" w:customStyle="1" w:styleId="E2463F4EB7DB4C7085A3162CE5CDF3EC">
    <w:name w:val="E2463F4EB7DB4C7085A3162CE5CDF3EC"/>
  </w:style>
  <w:style w:type="paragraph" w:customStyle="1" w:styleId="998F4B03E7984BB0AF57D9748061B681">
    <w:name w:val="998F4B03E7984BB0AF57D9748061B681"/>
  </w:style>
  <w:style w:type="paragraph" w:customStyle="1" w:styleId="90D6D00F44694DED94A08FDB54BED34C">
    <w:name w:val="90D6D00F44694DED94A08FDB54BED34C"/>
  </w:style>
  <w:style w:type="paragraph" w:customStyle="1" w:styleId="99FBC0175ACB4ACCA839816F5EDCFBB3">
    <w:name w:val="99FBC0175ACB4ACCA839816F5EDCFBB3"/>
  </w:style>
  <w:style w:type="paragraph" w:customStyle="1" w:styleId="62508184C4A7450F99CA067A091BE182">
    <w:name w:val="62508184C4A7450F99CA067A091BE182"/>
  </w:style>
  <w:style w:type="paragraph" w:customStyle="1" w:styleId="8F87C519BA1E430086594AAA095C6AEC">
    <w:name w:val="8F87C519BA1E430086594AAA095C6AEC"/>
  </w:style>
  <w:style w:type="paragraph" w:customStyle="1" w:styleId="666D4702D4FF4EB09F526C858BD73DDE">
    <w:name w:val="666D4702D4FF4EB09F526C858BD73DDE"/>
  </w:style>
  <w:style w:type="paragraph" w:customStyle="1" w:styleId="0FE9B7F250E942FAB1D9AB7E70CEE5C0">
    <w:name w:val="0FE9B7F250E942FAB1D9AB7E70CEE5C0"/>
  </w:style>
  <w:style w:type="paragraph" w:customStyle="1" w:styleId="21FDED1352C84EABAFC9B9EC8B29501E">
    <w:name w:val="21FDED1352C84EABAFC9B9EC8B29501E"/>
  </w:style>
  <w:style w:type="paragraph" w:customStyle="1" w:styleId="410A49CCC60D459390FDCD75AD92CD4E">
    <w:name w:val="410A49CCC60D459390FDCD75AD92CD4E"/>
  </w:style>
  <w:style w:type="paragraph" w:customStyle="1" w:styleId="BA6ACB259C3742B1B036F1B587B6641F">
    <w:name w:val="BA6ACB259C3742B1B036F1B587B6641F"/>
  </w:style>
  <w:style w:type="paragraph" w:customStyle="1" w:styleId="935F8D8CBE2B4811937F10901ABD752C">
    <w:name w:val="935F8D8CBE2B4811937F10901ABD752C"/>
  </w:style>
  <w:style w:type="paragraph" w:customStyle="1" w:styleId="59B03EDED33449528CF516071C740776">
    <w:name w:val="59B03EDED33449528CF516071C740776"/>
  </w:style>
  <w:style w:type="paragraph" w:customStyle="1" w:styleId="0E829D9584E04F079EEA730B08CA87E0">
    <w:name w:val="0E829D9584E04F079EEA730B08CA87E0"/>
  </w:style>
  <w:style w:type="paragraph" w:customStyle="1" w:styleId="7C080E0EBF39424E82444BA925F096E8">
    <w:name w:val="7C080E0EBF39424E82444BA925F096E8"/>
  </w:style>
  <w:style w:type="paragraph" w:customStyle="1" w:styleId="140F1E3242F74B1CA10BD88D828A56D8">
    <w:name w:val="140F1E3242F74B1CA10BD88D828A56D8"/>
  </w:style>
  <w:style w:type="paragraph" w:customStyle="1" w:styleId="ADE077C974E4479793440848B8363A8B">
    <w:name w:val="ADE077C974E4479793440848B8363A8B"/>
  </w:style>
  <w:style w:type="paragraph" w:customStyle="1" w:styleId="D4A5CED73DF349AEB3DE437964B221CB">
    <w:name w:val="D4A5CED73DF349AEB3DE437964B221CB"/>
  </w:style>
  <w:style w:type="paragraph" w:customStyle="1" w:styleId="D2261C30BD084305AD52E6A5E61B9CEE">
    <w:name w:val="D2261C30BD084305AD52E6A5E61B9CEE"/>
  </w:style>
  <w:style w:type="paragraph" w:customStyle="1" w:styleId="C82EB4670DB04027BB9BD4964AFC9694">
    <w:name w:val="C82EB4670DB04027BB9BD4964AFC9694"/>
  </w:style>
  <w:style w:type="paragraph" w:customStyle="1" w:styleId="4FE97E909CB04B76AA0522AD6B5DF02D">
    <w:name w:val="4FE97E909CB04B76AA0522AD6B5DF02D"/>
  </w:style>
  <w:style w:type="paragraph" w:customStyle="1" w:styleId="B214E91FE3E4431CBFDAFDA88BBC34B4">
    <w:name w:val="B214E91FE3E4431CBFDAFDA88BBC34B4"/>
  </w:style>
  <w:style w:type="paragraph" w:customStyle="1" w:styleId="0403647B2C8C45A9B6BB8BD2158B9380">
    <w:name w:val="0403647B2C8C45A9B6BB8BD2158B9380"/>
  </w:style>
  <w:style w:type="paragraph" w:customStyle="1" w:styleId="7B9E20E0FE5F4FACA385F0CC550FB318">
    <w:name w:val="7B9E20E0FE5F4FACA385F0CC550FB318"/>
    <w:rsid w:val="00755773"/>
  </w:style>
  <w:style w:type="paragraph" w:customStyle="1" w:styleId="9D42602647564986A3C00CA5CE56BE91">
    <w:name w:val="9D42602647564986A3C00CA5CE56BE91"/>
    <w:rsid w:val="00755773"/>
  </w:style>
  <w:style w:type="paragraph" w:customStyle="1" w:styleId="B7F5CBCE65B24C03AB2906961479353D">
    <w:name w:val="B7F5CBCE65B24C03AB2906961479353D"/>
    <w:rsid w:val="00755773"/>
  </w:style>
  <w:style w:type="paragraph" w:customStyle="1" w:styleId="6BE377DA39634C7689D5DAAEBDF9DD12">
    <w:name w:val="6BE377DA39634C7689D5DAAEBDF9DD12"/>
    <w:rsid w:val="00755773"/>
  </w:style>
  <w:style w:type="paragraph" w:customStyle="1" w:styleId="2AC807C2C8AA40879F080B7C23F69B11">
    <w:name w:val="2AC807C2C8AA40879F080B7C23F69B11"/>
    <w:rsid w:val="00755773"/>
  </w:style>
  <w:style w:type="paragraph" w:customStyle="1" w:styleId="1935B150C45A4ECF9C10307C528B8630">
    <w:name w:val="1935B150C45A4ECF9C10307C528B8630"/>
    <w:rsid w:val="00755773"/>
  </w:style>
  <w:style w:type="paragraph" w:customStyle="1" w:styleId="C2087743CE9546C4A1E2FB95CA3015EB">
    <w:name w:val="C2087743CE9546C4A1E2FB95CA3015EB"/>
    <w:rsid w:val="00755773"/>
  </w:style>
  <w:style w:type="paragraph" w:customStyle="1" w:styleId="A20E0BD3D16A44E39F3D320408C3FB1C">
    <w:name w:val="A20E0BD3D16A44E39F3D320408C3FB1C"/>
    <w:rsid w:val="00755773"/>
  </w:style>
  <w:style w:type="paragraph" w:customStyle="1" w:styleId="F4E1E3C901C24EA18C1469D2C1AD1ACC">
    <w:name w:val="F4E1E3C901C24EA18C1469D2C1AD1ACC"/>
    <w:rsid w:val="00755773"/>
  </w:style>
  <w:style w:type="paragraph" w:customStyle="1" w:styleId="F3524705FE5B4CFABEBA9F856AA8D5C5">
    <w:name w:val="F3524705FE5B4CFABEBA9F856AA8D5C5"/>
    <w:rsid w:val="00755773"/>
  </w:style>
  <w:style w:type="paragraph" w:customStyle="1" w:styleId="541DD6802C3F4AC8873C8F717F06F633">
    <w:name w:val="541DD6802C3F4AC8873C8F717F06F633"/>
    <w:rsid w:val="00755773"/>
  </w:style>
  <w:style w:type="paragraph" w:customStyle="1" w:styleId="9396CE4AB4B8433A801BE48297CC18FC">
    <w:name w:val="9396CE4AB4B8433A801BE48297CC18FC"/>
    <w:rsid w:val="00755773"/>
  </w:style>
  <w:style w:type="paragraph" w:customStyle="1" w:styleId="77EE6FB94476491799515458CF304D3C">
    <w:name w:val="77EE6FB94476491799515458CF304D3C"/>
    <w:rsid w:val="00755773"/>
  </w:style>
  <w:style w:type="paragraph" w:customStyle="1" w:styleId="FEF8DAD270B74F77B06AA28E10AD58B2">
    <w:name w:val="FEF8DAD270B74F77B06AA28E10AD58B2"/>
    <w:rsid w:val="00755773"/>
  </w:style>
  <w:style w:type="paragraph" w:customStyle="1" w:styleId="71C403879FA44F4797B599217F1F2B4B">
    <w:name w:val="71C403879FA44F4797B599217F1F2B4B"/>
    <w:rsid w:val="00755773"/>
  </w:style>
  <w:style w:type="paragraph" w:customStyle="1" w:styleId="38EAC1972B9948BDA7AE52B8ED5D37C3">
    <w:name w:val="38EAC1972B9948BDA7AE52B8ED5D37C3"/>
    <w:rsid w:val="00755773"/>
  </w:style>
  <w:style w:type="paragraph" w:customStyle="1" w:styleId="AF639F6497B845C798A85919336AA1EA">
    <w:name w:val="AF639F6497B845C798A85919336AA1EA"/>
    <w:rsid w:val="00755773"/>
  </w:style>
  <w:style w:type="paragraph" w:customStyle="1" w:styleId="F78A3E9272254643951060A3A0560677">
    <w:name w:val="F78A3E9272254643951060A3A0560677"/>
    <w:rsid w:val="00755773"/>
  </w:style>
  <w:style w:type="paragraph" w:customStyle="1" w:styleId="5C136711C2444B4683BE5B0F58B7771E">
    <w:name w:val="5C136711C2444B4683BE5B0F58B7771E"/>
    <w:rsid w:val="00755773"/>
  </w:style>
  <w:style w:type="paragraph" w:customStyle="1" w:styleId="F12FA6AFE42640529073633B89F21B91">
    <w:name w:val="F12FA6AFE42640529073633B89F21B91"/>
    <w:rsid w:val="00755773"/>
  </w:style>
  <w:style w:type="paragraph" w:customStyle="1" w:styleId="C33DB53A4EF6477AA7AF0388ED2E9E58">
    <w:name w:val="C33DB53A4EF6477AA7AF0388ED2E9E58"/>
    <w:rsid w:val="00755773"/>
  </w:style>
  <w:style w:type="paragraph" w:customStyle="1" w:styleId="FEF5266DF8F644B2B7AF873809005DF7">
    <w:name w:val="FEF5266DF8F644B2B7AF873809005DF7"/>
    <w:rsid w:val="00755773"/>
  </w:style>
  <w:style w:type="paragraph" w:customStyle="1" w:styleId="60541671A6624A058A7D5101BB9439AD">
    <w:name w:val="60541671A6624A058A7D5101BB9439AD"/>
    <w:rsid w:val="00755773"/>
  </w:style>
  <w:style w:type="paragraph" w:customStyle="1" w:styleId="344C626D45D8437FA81611FA3E71A48E">
    <w:name w:val="344C626D45D8437FA81611FA3E71A48E"/>
    <w:rsid w:val="00755773"/>
  </w:style>
  <w:style w:type="paragraph" w:customStyle="1" w:styleId="827D80205DB5415EA434DD570116860A">
    <w:name w:val="827D80205DB5415EA434DD570116860A"/>
    <w:rsid w:val="00755773"/>
  </w:style>
  <w:style w:type="paragraph" w:customStyle="1" w:styleId="6295683D73AE44DF8A710C2C0791139B">
    <w:name w:val="6295683D73AE44DF8A710C2C0791139B"/>
    <w:rsid w:val="00755773"/>
  </w:style>
  <w:style w:type="paragraph" w:customStyle="1" w:styleId="7345DD60C0C7414BBE09DDFF524E8C9E">
    <w:name w:val="7345DD60C0C7414BBE09DDFF524E8C9E"/>
    <w:rsid w:val="00755773"/>
  </w:style>
  <w:style w:type="paragraph" w:customStyle="1" w:styleId="6C618AC2CF8946308AD9C10E5F7053BE">
    <w:name w:val="6C618AC2CF8946308AD9C10E5F7053BE"/>
    <w:rsid w:val="00755773"/>
  </w:style>
  <w:style w:type="paragraph" w:customStyle="1" w:styleId="80FE677B0BD447EBB735AA5F98F2742D">
    <w:name w:val="80FE677B0BD447EBB735AA5F98F2742D"/>
    <w:rsid w:val="00755773"/>
  </w:style>
  <w:style w:type="paragraph" w:customStyle="1" w:styleId="BB79BEC74B184A5B96EAC677E1EE8ACF">
    <w:name w:val="BB79BEC74B184A5B96EAC677E1EE8ACF"/>
    <w:rsid w:val="00755773"/>
  </w:style>
  <w:style w:type="paragraph" w:customStyle="1" w:styleId="A2ECE39371B94BDB9B682BC52BDAA4F8">
    <w:name w:val="A2ECE39371B94BDB9B682BC52BDAA4F8"/>
    <w:rsid w:val="00755773"/>
  </w:style>
  <w:style w:type="paragraph" w:customStyle="1" w:styleId="F5334ECD886E47D7858C208A2AE66C32">
    <w:name w:val="F5334ECD886E47D7858C208A2AE66C32"/>
    <w:rsid w:val="00755773"/>
  </w:style>
  <w:style w:type="paragraph" w:customStyle="1" w:styleId="512B1022FE5F47B98476D44766197E8D">
    <w:name w:val="512B1022FE5F47B98476D44766197E8D"/>
    <w:rsid w:val="00755773"/>
  </w:style>
  <w:style w:type="paragraph" w:customStyle="1" w:styleId="4AC60985BEC04C1F90129690E755C2C8">
    <w:name w:val="4AC60985BEC04C1F90129690E755C2C8"/>
    <w:rsid w:val="00755773"/>
  </w:style>
  <w:style w:type="paragraph" w:customStyle="1" w:styleId="38C339C006DD495791921737E176FB20">
    <w:name w:val="38C339C006DD495791921737E176FB20"/>
    <w:rsid w:val="00755773"/>
  </w:style>
  <w:style w:type="paragraph" w:customStyle="1" w:styleId="CC7D3024534F4A12958F25CB52EB51A9">
    <w:name w:val="CC7D3024534F4A12958F25CB52EB51A9"/>
    <w:rsid w:val="00755773"/>
  </w:style>
  <w:style w:type="paragraph" w:customStyle="1" w:styleId="167D7873115C4795AF1DB1B17CA3EE15">
    <w:name w:val="167D7873115C4795AF1DB1B17CA3EE15"/>
    <w:rsid w:val="00755773"/>
  </w:style>
  <w:style w:type="paragraph" w:customStyle="1" w:styleId="E14AF9A65B7341D1BB4EDABFCC518E79">
    <w:name w:val="E14AF9A65B7341D1BB4EDABFCC518E79"/>
    <w:rsid w:val="00755773"/>
  </w:style>
  <w:style w:type="paragraph" w:customStyle="1" w:styleId="B2A3395383D646EFA6B2501A5DFB40E8">
    <w:name w:val="B2A3395383D646EFA6B2501A5DFB40E8"/>
    <w:rsid w:val="00755773"/>
  </w:style>
  <w:style w:type="paragraph" w:customStyle="1" w:styleId="D98E6AF3D4704D79BE78CC7BC4D6CE05">
    <w:name w:val="D98E6AF3D4704D79BE78CC7BC4D6CE05"/>
    <w:rsid w:val="00755773"/>
  </w:style>
  <w:style w:type="paragraph" w:customStyle="1" w:styleId="A7D422530EA341F690AD3C359CD54D3A">
    <w:name w:val="A7D422530EA341F690AD3C359CD54D3A"/>
    <w:rsid w:val="00755773"/>
  </w:style>
  <w:style w:type="paragraph" w:customStyle="1" w:styleId="A10B61CD3EA24153BFD328652F58D487">
    <w:name w:val="A10B61CD3EA24153BFD328652F58D487"/>
    <w:rsid w:val="00755773"/>
  </w:style>
  <w:style w:type="paragraph" w:customStyle="1" w:styleId="8BB352425F2940928BA72EEE6822A715">
    <w:name w:val="8BB352425F2940928BA72EEE6822A715"/>
    <w:rsid w:val="00755773"/>
  </w:style>
  <w:style w:type="paragraph" w:customStyle="1" w:styleId="A33877BA0DF44AAE8DF556522BDE6959">
    <w:name w:val="A33877BA0DF44AAE8DF556522BDE6959"/>
    <w:rsid w:val="007557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Factura de servicio (diseño de degradado verde).dotx</Template>
  <TotalTime>0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2022-07-21T19:02:00Z</dcterms:created>
  <dcterms:modified xsi:type="dcterms:W3CDTF">2022-07-21T23:09:00Z</dcterms:modified>
</cp:coreProperties>
</file>